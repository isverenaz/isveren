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68CA" w14:textId="77777777" w:rsidR="00000FBB" w:rsidRPr="00A31484" w:rsidRDefault="00000FBB">
      <w:pPr>
        <w:rPr>
          <w:rFonts w:ascii="Calibri" w:hAnsi="Calibri"/>
          <w:sz w:val="20"/>
          <w:szCs w:val="20"/>
        </w:rPr>
      </w:pPr>
    </w:p>
    <w:p w14:paraId="21E1DEB4" w14:textId="63ED7E1A" w:rsidR="00080656" w:rsidRPr="00403646" w:rsidRDefault="00000FBB" w:rsidP="00403646">
      <w:pPr>
        <w:pStyle w:val="Caption"/>
        <w:pBdr>
          <w:top w:val="single" w:sz="4" w:space="1" w:color="auto"/>
        </w:pBdr>
        <w:spacing w:after="120"/>
        <w:jc w:val="left"/>
        <w:rPr>
          <w:rFonts w:ascii="Calibri" w:hAnsi="Calibri"/>
          <w:spacing w:val="20"/>
        </w:rPr>
      </w:pPr>
      <w:r w:rsidRPr="00546439">
        <w:rPr>
          <w:rFonts w:ascii="Calibri" w:hAnsi="Calibri"/>
          <w:spacing w:val="20"/>
        </w:rPr>
        <w:t>Education</w:t>
      </w:r>
      <w:r w:rsidR="00080656" w:rsidRPr="00022D55">
        <w:rPr>
          <w:rFonts w:ascii="Calibri" w:hAnsi="Calibri"/>
          <w:i/>
          <w:sz w:val="22"/>
        </w:rPr>
        <w:t xml:space="preserve"> 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779"/>
        <w:gridCol w:w="2961"/>
      </w:tblGrid>
      <w:tr w:rsidR="00000FBB" w:rsidRPr="00207E26" w14:paraId="5C163449" w14:textId="77777777" w:rsidTr="00960B6E">
        <w:tc>
          <w:tcPr>
            <w:tcW w:w="6912" w:type="dxa"/>
          </w:tcPr>
          <w:p w14:paraId="1BA10F26" w14:textId="77777777" w:rsidR="00000FBB" w:rsidRDefault="00595E30" w:rsidP="00000FB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The Academy of Public Administration under the President of the Republic of Azerbaijan</w:t>
            </w:r>
          </w:p>
          <w:p w14:paraId="0CCEF595" w14:textId="4A879220" w:rsidR="00B911D9" w:rsidRPr="00207E26" w:rsidRDefault="00B926B2" w:rsidP="00000FB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Bachelor, </w:t>
            </w:r>
            <w:r w:rsidR="00403646">
              <w:rPr>
                <w:rFonts w:ascii="Calibri" w:hAnsi="Calibri"/>
                <w:b/>
                <w:sz w:val="22"/>
              </w:rPr>
              <w:t>Law</w:t>
            </w:r>
          </w:p>
        </w:tc>
        <w:tc>
          <w:tcPr>
            <w:tcW w:w="3006" w:type="dxa"/>
          </w:tcPr>
          <w:p w14:paraId="7AB00142" w14:textId="77777777" w:rsidR="00000FBB" w:rsidRDefault="00595E30" w:rsidP="008634B3">
            <w:pPr>
              <w:jc w:val="righ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Baku, Azerbaijan</w:t>
            </w:r>
          </w:p>
          <w:p w14:paraId="4D2D40A7" w14:textId="3847A3FB" w:rsidR="00B926B2" w:rsidRPr="00207E26" w:rsidRDefault="00595E30" w:rsidP="008634B3">
            <w:pPr>
              <w:jc w:val="righ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June 20</w:t>
            </w:r>
            <w:r w:rsidR="00403646">
              <w:rPr>
                <w:rFonts w:ascii="Calibri" w:hAnsi="Calibri"/>
                <w:b/>
                <w:sz w:val="22"/>
              </w:rPr>
              <w:t>06</w:t>
            </w:r>
          </w:p>
        </w:tc>
      </w:tr>
    </w:tbl>
    <w:p w14:paraId="35DA23AC" w14:textId="77777777" w:rsidR="00ED286F" w:rsidRPr="00D01A76" w:rsidRDefault="00ED286F" w:rsidP="00403646">
      <w:pPr>
        <w:rPr>
          <w:rFonts w:ascii="Calibri" w:hAnsi="Calibri"/>
          <w:sz w:val="22"/>
        </w:rPr>
      </w:pPr>
    </w:p>
    <w:p w14:paraId="68169268" w14:textId="193B03E5" w:rsidR="005D4129" w:rsidRPr="00BA4E3B" w:rsidRDefault="00B926B2" w:rsidP="00BA4E3B">
      <w:pPr>
        <w:pStyle w:val="Caption"/>
        <w:pBdr>
          <w:top w:val="single" w:sz="4" w:space="1" w:color="auto"/>
        </w:pBdr>
        <w:spacing w:after="120"/>
        <w:jc w:val="left"/>
        <w:rPr>
          <w:rFonts w:ascii="Calibri" w:hAnsi="Calibri"/>
          <w:spacing w:val="20"/>
        </w:rPr>
      </w:pPr>
      <w:r w:rsidRPr="00546439">
        <w:rPr>
          <w:rFonts w:ascii="Calibri" w:hAnsi="Calibri"/>
          <w:spacing w:val="20"/>
        </w:rPr>
        <w:t xml:space="preserve">Relevant </w:t>
      </w:r>
      <w:r w:rsidR="00000FBB" w:rsidRPr="00546439">
        <w:rPr>
          <w:rFonts w:ascii="Calibri" w:hAnsi="Calibri"/>
          <w:spacing w:val="20"/>
        </w:rPr>
        <w:t>Experience</w:t>
      </w:r>
    </w:p>
    <w:p w14:paraId="6B18CCCE" w14:textId="2F418EB7" w:rsidR="006A2833" w:rsidRDefault="003548B3" w:rsidP="006C559E">
      <w:pPr>
        <w:tabs>
          <w:tab w:val="left" w:pos="6769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Teaching of Russian language in different study centers and privately</w:t>
      </w:r>
      <w:r w:rsidR="006A2833">
        <w:rPr>
          <w:rFonts w:ascii="Calibri" w:hAnsi="Calibri"/>
          <w:b/>
          <w:sz w:val="22"/>
        </w:rPr>
        <w:tab/>
        <w:t xml:space="preserve">                            Baku, Azerbaijan</w:t>
      </w:r>
    </w:p>
    <w:p w14:paraId="48374A0C" w14:textId="6D49DDB4" w:rsidR="006270F8" w:rsidRDefault="006A2833" w:rsidP="006C559E">
      <w:pPr>
        <w:tabs>
          <w:tab w:val="left" w:pos="6769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ab/>
        <w:t xml:space="preserve">        </w:t>
      </w:r>
      <w:r>
        <w:rPr>
          <w:rFonts w:ascii="Calibri" w:hAnsi="Calibri"/>
          <w:b/>
          <w:sz w:val="22"/>
        </w:rPr>
        <w:t>October 2014 – March 2022</w:t>
      </w:r>
    </w:p>
    <w:p w14:paraId="635919D9" w14:textId="77777777" w:rsidR="006270F8" w:rsidRDefault="006270F8" w:rsidP="006270F8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Designed a course curriculum</w:t>
      </w:r>
    </w:p>
    <w:p w14:paraId="2A680A08" w14:textId="77777777" w:rsidR="006A2833" w:rsidRDefault="006A2833" w:rsidP="006270F8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Taught Russian as a foreign language both to local and international residents</w:t>
      </w:r>
    </w:p>
    <w:p w14:paraId="0BA31D00" w14:textId="327D7AA3" w:rsidR="003548B3" w:rsidRPr="006270F8" w:rsidRDefault="006A2833" w:rsidP="006270F8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online teaching </w:t>
      </w:r>
      <w:r w:rsidR="006270F8" w:rsidRPr="006270F8">
        <w:rPr>
          <w:rFonts w:ascii="Calibri" w:hAnsi="Calibri"/>
          <w:b/>
          <w:sz w:val="22"/>
        </w:rPr>
        <w:tab/>
      </w:r>
    </w:p>
    <w:p w14:paraId="649F07C1" w14:textId="77777777" w:rsidR="003548B3" w:rsidRDefault="003548B3" w:rsidP="006C559E">
      <w:pPr>
        <w:tabs>
          <w:tab w:val="left" w:pos="6769"/>
        </w:tabs>
        <w:rPr>
          <w:rFonts w:ascii="Calibri" w:hAnsi="Calibri"/>
          <w:b/>
          <w:sz w:val="22"/>
        </w:rPr>
      </w:pPr>
    </w:p>
    <w:p w14:paraId="00366FA8" w14:textId="6BFFABEB" w:rsidR="003548B3" w:rsidRDefault="003548B3" w:rsidP="006C559E">
      <w:pPr>
        <w:tabs>
          <w:tab w:val="left" w:pos="6769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Children’s Rights Legal Clinic</w:t>
      </w:r>
    </w:p>
    <w:p w14:paraId="4A7334DB" w14:textId="708DBA67" w:rsidR="003548B3" w:rsidRDefault="003548B3" w:rsidP="006C559E">
      <w:pPr>
        <w:tabs>
          <w:tab w:val="left" w:pos="6769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Assistant to the Lawyer</w:t>
      </w:r>
    </w:p>
    <w:p w14:paraId="0834F4E3" w14:textId="77777777" w:rsidR="003548B3" w:rsidRDefault="003548B3" w:rsidP="006C559E">
      <w:pPr>
        <w:tabs>
          <w:tab w:val="left" w:pos="6769"/>
        </w:tabs>
        <w:rPr>
          <w:rFonts w:ascii="Calibri" w:hAnsi="Calibri"/>
          <w:b/>
          <w:sz w:val="22"/>
        </w:rPr>
      </w:pPr>
    </w:p>
    <w:p w14:paraId="6D37F9DD" w14:textId="535FD5A7" w:rsidR="003548B3" w:rsidRDefault="003548B3" w:rsidP="003548B3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Analyzed the </w:t>
      </w:r>
      <w:r>
        <w:rPr>
          <w:rFonts w:ascii="Calibri" w:hAnsi="Calibri"/>
          <w:sz w:val="22"/>
        </w:rPr>
        <w:t>policies in the field of children’s rights</w:t>
      </w:r>
    </w:p>
    <w:p w14:paraId="42881743" w14:textId="21E04CE9" w:rsidR="003548B3" w:rsidRPr="003548B3" w:rsidRDefault="003548B3" w:rsidP="003548B3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Provided support in day-to-day activities of the lawyer</w:t>
      </w:r>
    </w:p>
    <w:p w14:paraId="37F78F0A" w14:textId="77777777" w:rsidR="003548B3" w:rsidRDefault="003548B3" w:rsidP="006C559E">
      <w:pPr>
        <w:tabs>
          <w:tab w:val="left" w:pos="6769"/>
        </w:tabs>
        <w:rPr>
          <w:rFonts w:ascii="Calibri" w:hAnsi="Calibri"/>
          <w:b/>
          <w:sz w:val="22"/>
        </w:rPr>
      </w:pPr>
    </w:p>
    <w:p w14:paraId="7769C88D" w14:textId="37A86343" w:rsidR="006C559E" w:rsidRDefault="006C559E" w:rsidP="006C559E">
      <w:pPr>
        <w:tabs>
          <w:tab w:val="left" w:pos="6769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“</w:t>
      </w:r>
      <w:proofErr w:type="spellStart"/>
      <w:r>
        <w:rPr>
          <w:rFonts w:ascii="Calibri" w:hAnsi="Calibri"/>
          <w:b/>
          <w:sz w:val="22"/>
        </w:rPr>
        <w:t>Matanat</w:t>
      </w:r>
      <w:proofErr w:type="spellEnd"/>
      <w:r>
        <w:rPr>
          <w:rFonts w:ascii="Calibri" w:hAnsi="Calibri"/>
          <w:b/>
          <w:sz w:val="22"/>
        </w:rPr>
        <w:t xml:space="preserve"> A” Company</w:t>
      </w:r>
      <w:r w:rsidR="0019063C">
        <w:rPr>
          <w:rFonts w:ascii="Calibri" w:hAnsi="Calibri"/>
          <w:b/>
          <w:sz w:val="22"/>
        </w:rPr>
        <w:t xml:space="preserve">                                                                                                                           Baku, Azerbaijan</w:t>
      </w:r>
    </w:p>
    <w:p w14:paraId="11636537" w14:textId="775B4E09" w:rsidR="006C559E" w:rsidRDefault="006C559E" w:rsidP="0019063C">
      <w:pPr>
        <w:tabs>
          <w:tab w:val="left" w:pos="859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Assistant to the Lawyer </w:t>
      </w:r>
      <w:r w:rsidR="0019063C">
        <w:rPr>
          <w:rFonts w:ascii="Calibri" w:hAnsi="Calibri"/>
          <w:b/>
          <w:sz w:val="22"/>
        </w:rPr>
        <w:t xml:space="preserve">                                                                                                                         April – July 2013</w:t>
      </w:r>
    </w:p>
    <w:p w14:paraId="47980523" w14:textId="77777777" w:rsidR="006C559E" w:rsidRDefault="006C559E" w:rsidP="006C559E">
      <w:pPr>
        <w:tabs>
          <w:tab w:val="left" w:pos="6769"/>
        </w:tabs>
        <w:rPr>
          <w:rFonts w:ascii="Calibri" w:hAnsi="Calibri"/>
          <w:b/>
          <w:sz w:val="22"/>
        </w:rPr>
      </w:pPr>
    </w:p>
    <w:p w14:paraId="7BF6A628" w14:textId="421CBA5E" w:rsidR="0019063C" w:rsidRDefault="0019063C" w:rsidP="006C559E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Analyzed the relevant documents</w:t>
      </w:r>
    </w:p>
    <w:p w14:paraId="3F91BF5B" w14:textId="53018275" w:rsidR="006C559E" w:rsidRPr="006C559E" w:rsidRDefault="006C559E" w:rsidP="006C559E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19063C">
        <w:rPr>
          <w:rFonts w:ascii="Calibri" w:hAnsi="Calibri"/>
          <w:sz w:val="22"/>
        </w:rPr>
        <w:t>support in day-to-day activities of the lawyer</w:t>
      </w:r>
    </w:p>
    <w:p w14:paraId="3BCAC92F" w14:textId="77777777" w:rsidR="006C559E" w:rsidRDefault="006C559E" w:rsidP="006C559E">
      <w:pPr>
        <w:tabs>
          <w:tab w:val="left" w:pos="6769"/>
        </w:tabs>
        <w:rPr>
          <w:rFonts w:ascii="Calibri" w:hAnsi="Calibri"/>
          <w:b/>
          <w:sz w:val="22"/>
        </w:rPr>
      </w:pPr>
    </w:p>
    <w:p w14:paraId="7F126362" w14:textId="61BD71FC" w:rsidR="00780F16" w:rsidRDefault="006C559E" w:rsidP="006C559E">
      <w:pPr>
        <w:tabs>
          <w:tab w:val="left" w:pos="6769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Prison Watch Public Association</w:t>
      </w:r>
      <w:r>
        <w:rPr>
          <w:rFonts w:ascii="Calibri" w:hAnsi="Calibri"/>
          <w:b/>
          <w:sz w:val="22"/>
        </w:rPr>
        <w:tab/>
        <w:t xml:space="preserve">                            Baku, Azerbaijan</w:t>
      </w:r>
    </w:p>
    <w:p w14:paraId="2E41AD00" w14:textId="10CDEE77" w:rsidR="006C559E" w:rsidRDefault="006C559E" w:rsidP="006C559E">
      <w:pPr>
        <w:tabs>
          <w:tab w:val="left" w:pos="6769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Lawyer</w:t>
      </w:r>
      <w:r>
        <w:rPr>
          <w:rFonts w:ascii="Calibri" w:hAnsi="Calibri"/>
          <w:b/>
          <w:sz w:val="22"/>
        </w:rPr>
        <w:tab/>
        <w:t xml:space="preserve">     </w:t>
      </w:r>
      <w:r w:rsidR="006270F8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>September 2012</w:t>
      </w:r>
      <w:r w:rsidR="006270F8">
        <w:rPr>
          <w:rFonts w:ascii="Calibri" w:hAnsi="Calibri"/>
          <w:b/>
          <w:sz w:val="22"/>
        </w:rPr>
        <w:t xml:space="preserve"> – April 2013</w:t>
      </w:r>
    </w:p>
    <w:p w14:paraId="359DB038" w14:textId="7FBA585E" w:rsidR="006C559E" w:rsidRPr="006C559E" w:rsidRDefault="006C559E" w:rsidP="006C559E">
      <w:pPr>
        <w:tabs>
          <w:tab w:val="left" w:pos="8256"/>
        </w:tabs>
        <w:rPr>
          <w:rFonts w:ascii="Calibri" w:hAnsi="Calibri"/>
          <w:sz w:val="22"/>
        </w:rPr>
      </w:pPr>
    </w:p>
    <w:p w14:paraId="7D7E281C" w14:textId="1037D25F" w:rsidR="006C559E" w:rsidRPr="006C559E" w:rsidRDefault="006C559E" w:rsidP="006C559E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 w:rsidRPr="006C559E">
        <w:rPr>
          <w:rFonts w:ascii="Calibri" w:hAnsi="Calibri"/>
          <w:sz w:val="22"/>
        </w:rPr>
        <w:t>Stud</w:t>
      </w:r>
      <w:r>
        <w:rPr>
          <w:rFonts w:ascii="Calibri" w:hAnsi="Calibri"/>
          <w:sz w:val="22"/>
        </w:rPr>
        <w:t>ied</w:t>
      </w:r>
      <w:r w:rsidRPr="006C559E">
        <w:rPr>
          <w:rFonts w:ascii="Calibri" w:hAnsi="Calibri"/>
          <w:sz w:val="22"/>
        </w:rPr>
        <w:t xml:space="preserve"> and analy</w:t>
      </w:r>
      <w:r>
        <w:rPr>
          <w:rFonts w:ascii="Calibri" w:hAnsi="Calibri"/>
          <w:sz w:val="22"/>
        </w:rPr>
        <w:t>zed</w:t>
      </w:r>
      <w:r w:rsidRPr="006C559E">
        <w:rPr>
          <w:rFonts w:ascii="Calibri" w:hAnsi="Calibri"/>
          <w:sz w:val="22"/>
        </w:rPr>
        <w:t xml:space="preserve"> the situations in </w:t>
      </w:r>
      <w:r w:rsidRPr="006C559E">
        <w:rPr>
          <w:rFonts w:ascii="Calibri" w:hAnsi="Calibri"/>
          <w:sz w:val="22"/>
        </w:rPr>
        <w:t>prisons</w:t>
      </w:r>
    </w:p>
    <w:p w14:paraId="6BD5BD38" w14:textId="0E7268DC" w:rsidR="006C559E" w:rsidRPr="006C559E" w:rsidRDefault="006C559E" w:rsidP="006C559E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 w:rsidRPr="006C559E">
        <w:rPr>
          <w:rFonts w:ascii="Calibri" w:hAnsi="Calibri"/>
          <w:sz w:val="22"/>
        </w:rPr>
        <w:t>Stud</w:t>
      </w:r>
      <w:r>
        <w:rPr>
          <w:rFonts w:ascii="Calibri" w:hAnsi="Calibri"/>
          <w:sz w:val="22"/>
        </w:rPr>
        <w:t>ied</w:t>
      </w:r>
      <w:r w:rsidRPr="006C559E">
        <w:rPr>
          <w:rFonts w:ascii="Calibri" w:hAnsi="Calibri"/>
          <w:sz w:val="22"/>
        </w:rPr>
        <w:t xml:space="preserve"> and analyz</w:t>
      </w:r>
      <w:r>
        <w:rPr>
          <w:rFonts w:ascii="Calibri" w:hAnsi="Calibri"/>
          <w:sz w:val="22"/>
        </w:rPr>
        <w:t>ed</w:t>
      </w:r>
      <w:r w:rsidRPr="006C559E">
        <w:rPr>
          <w:rFonts w:ascii="Calibri" w:hAnsi="Calibri"/>
          <w:sz w:val="22"/>
        </w:rPr>
        <w:t xml:space="preserve"> the work </w:t>
      </w:r>
      <w:r>
        <w:rPr>
          <w:rFonts w:ascii="Calibri" w:hAnsi="Calibri"/>
          <w:sz w:val="22"/>
        </w:rPr>
        <w:t xml:space="preserve">environment </w:t>
      </w:r>
      <w:r w:rsidRPr="006C559E">
        <w:rPr>
          <w:rFonts w:ascii="Calibri" w:hAnsi="Calibri"/>
          <w:sz w:val="22"/>
        </w:rPr>
        <w:t xml:space="preserve">of non-governmental organizations in </w:t>
      </w:r>
      <w:r>
        <w:rPr>
          <w:rFonts w:ascii="Calibri" w:hAnsi="Calibri"/>
          <w:sz w:val="22"/>
        </w:rPr>
        <w:t xml:space="preserve">the relevant </w:t>
      </w:r>
    </w:p>
    <w:p w14:paraId="5EAE3A08" w14:textId="1E943E5D" w:rsidR="006C559E" w:rsidRPr="006C559E" w:rsidRDefault="006C559E" w:rsidP="006C559E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Analyzed </w:t>
      </w:r>
      <w:r w:rsidRPr="006C559E">
        <w:rPr>
          <w:rFonts w:ascii="Calibri" w:hAnsi="Calibri"/>
          <w:sz w:val="22"/>
        </w:rPr>
        <w:t>the rights of prisoners</w:t>
      </w:r>
    </w:p>
    <w:p w14:paraId="7A7BFA11" w14:textId="77777777" w:rsidR="00780F16" w:rsidRDefault="00780F16" w:rsidP="00403646">
      <w:pPr>
        <w:tabs>
          <w:tab w:val="left" w:pos="8256"/>
        </w:tabs>
        <w:rPr>
          <w:rFonts w:ascii="Calibri" w:hAnsi="Calibri"/>
          <w:b/>
          <w:sz w:val="22"/>
        </w:rPr>
      </w:pPr>
    </w:p>
    <w:p w14:paraId="0FC256A0" w14:textId="0ABFC883" w:rsidR="00403646" w:rsidRPr="00403646" w:rsidRDefault="00403646" w:rsidP="00403646">
      <w:pPr>
        <w:tabs>
          <w:tab w:val="left" w:pos="8256"/>
        </w:tabs>
        <w:rPr>
          <w:rFonts w:ascii="Calibri" w:hAnsi="Calibri"/>
          <w:b/>
          <w:sz w:val="22"/>
        </w:rPr>
      </w:pPr>
      <w:r w:rsidRPr="00403646">
        <w:rPr>
          <w:rFonts w:ascii="Calibri" w:hAnsi="Calibri"/>
          <w:b/>
          <w:sz w:val="22"/>
        </w:rPr>
        <w:t>Azerbaijan State Pedagogical University</w:t>
      </w:r>
      <w:r>
        <w:rPr>
          <w:rFonts w:ascii="Calibri" w:hAnsi="Calibri"/>
          <w:b/>
          <w:sz w:val="22"/>
        </w:rPr>
        <w:t xml:space="preserve">                                                                                          Baku, Azerbaijan</w:t>
      </w:r>
    </w:p>
    <w:p w14:paraId="64BAF61D" w14:textId="32D6E60C" w:rsidR="00403646" w:rsidRPr="00403646" w:rsidRDefault="00403646" w:rsidP="00403646">
      <w:pPr>
        <w:tabs>
          <w:tab w:val="left" w:pos="7232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IT Specialist                                                       </w:t>
      </w:r>
      <w:r w:rsidR="00780F16">
        <w:rPr>
          <w:rFonts w:ascii="Calibri" w:hAnsi="Calibri"/>
          <w:b/>
          <w:sz w:val="22"/>
        </w:rPr>
        <w:t xml:space="preserve">                                                                </w:t>
      </w:r>
      <w:r>
        <w:rPr>
          <w:rFonts w:ascii="Calibri" w:hAnsi="Calibri"/>
          <w:b/>
          <w:sz w:val="22"/>
        </w:rPr>
        <w:t>April 2007 – September 2012</w:t>
      </w:r>
    </w:p>
    <w:p w14:paraId="2962A76F" w14:textId="77777777" w:rsidR="00BA4E3B" w:rsidRDefault="00BA4E3B" w:rsidP="00F054A0">
      <w:pPr>
        <w:tabs>
          <w:tab w:val="left" w:pos="8256"/>
        </w:tabs>
        <w:rPr>
          <w:rFonts w:ascii="Calibri" w:hAnsi="Calibri"/>
          <w:b/>
          <w:sz w:val="22"/>
        </w:rPr>
      </w:pPr>
    </w:p>
    <w:p w14:paraId="729396D8" w14:textId="2062C616" w:rsidR="00780F16" w:rsidRPr="00780F16" w:rsidRDefault="00780F16" w:rsidP="00780F16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 w:rsidRPr="00780F16">
        <w:rPr>
          <w:rFonts w:ascii="Calibri" w:hAnsi="Calibri"/>
          <w:sz w:val="22"/>
        </w:rPr>
        <w:t>Provid</w:t>
      </w:r>
      <w:r>
        <w:rPr>
          <w:rFonts w:ascii="Calibri" w:hAnsi="Calibri"/>
          <w:sz w:val="22"/>
        </w:rPr>
        <w:t>ed</w:t>
      </w:r>
      <w:r w:rsidRPr="00780F16">
        <w:rPr>
          <w:rFonts w:ascii="Calibri" w:hAnsi="Calibri"/>
          <w:sz w:val="22"/>
        </w:rPr>
        <w:t xml:space="preserve"> </w:t>
      </w:r>
      <w:r w:rsidRPr="00780F16">
        <w:rPr>
          <w:rFonts w:ascii="Calibri" w:hAnsi="Calibri"/>
          <w:sz w:val="22"/>
        </w:rPr>
        <w:t>technical security</w:t>
      </w:r>
      <w:r w:rsidRPr="00780F16">
        <w:rPr>
          <w:rFonts w:ascii="Calibri" w:hAnsi="Calibri"/>
          <w:sz w:val="22"/>
        </w:rPr>
        <w:t xml:space="preserve"> of </w:t>
      </w:r>
      <w:proofErr w:type="gramStart"/>
      <w:r w:rsidRPr="00780F16">
        <w:rPr>
          <w:rFonts w:ascii="Calibri" w:hAnsi="Calibri"/>
          <w:sz w:val="22"/>
        </w:rPr>
        <w:t>computers;</w:t>
      </w:r>
      <w:proofErr w:type="gramEnd"/>
    </w:p>
    <w:p w14:paraId="230EDD93" w14:textId="39D187B4" w:rsidR="00780F16" w:rsidRPr="00780F16" w:rsidRDefault="00780F16" w:rsidP="00780F16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 w:rsidRPr="00780F16">
        <w:rPr>
          <w:rFonts w:ascii="Calibri" w:hAnsi="Calibri"/>
          <w:sz w:val="22"/>
        </w:rPr>
        <w:t>Repair</w:t>
      </w:r>
      <w:r>
        <w:rPr>
          <w:rFonts w:ascii="Calibri" w:hAnsi="Calibri"/>
          <w:sz w:val="22"/>
        </w:rPr>
        <w:t>ed</w:t>
      </w:r>
      <w:r w:rsidRPr="00780F16">
        <w:rPr>
          <w:rFonts w:ascii="Calibri" w:hAnsi="Calibri"/>
          <w:sz w:val="22"/>
        </w:rPr>
        <w:t xml:space="preserve"> damaged </w:t>
      </w:r>
      <w:r w:rsidRPr="00780F16">
        <w:rPr>
          <w:rFonts w:ascii="Calibri" w:hAnsi="Calibri"/>
          <w:sz w:val="22"/>
        </w:rPr>
        <w:t>computers (</w:t>
      </w:r>
      <w:r w:rsidRPr="00780F16">
        <w:rPr>
          <w:rFonts w:ascii="Calibri" w:hAnsi="Calibri"/>
          <w:sz w:val="22"/>
        </w:rPr>
        <w:t>Pentium-1</w:t>
      </w:r>
      <w:proofErr w:type="gramStart"/>
      <w:r w:rsidRPr="00780F16">
        <w:rPr>
          <w:rFonts w:ascii="Calibri" w:hAnsi="Calibri"/>
          <w:sz w:val="22"/>
        </w:rPr>
        <w:t>);</w:t>
      </w:r>
      <w:proofErr w:type="gramEnd"/>
    </w:p>
    <w:p w14:paraId="0C5702AF" w14:textId="667ECEF6" w:rsidR="00780F16" w:rsidRPr="00780F16" w:rsidRDefault="00780F16" w:rsidP="00780F16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sz w:val="22"/>
        </w:rPr>
      </w:pPr>
      <w:r w:rsidRPr="00780F16">
        <w:rPr>
          <w:rFonts w:ascii="Calibri" w:hAnsi="Calibri"/>
          <w:sz w:val="22"/>
        </w:rPr>
        <w:t>Chang</w:t>
      </w:r>
      <w:r>
        <w:rPr>
          <w:rFonts w:ascii="Calibri" w:hAnsi="Calibri"/>
          <w:sz w:val="22"/>
        </w:rPr>
        <w:t>ed</w:t>
      </w:r>
      <w:r w:rsidRPr="00780F16">
        <w:rPr>
          <w:rFonts w:ascii="Calibri" w:hAnsi="Calibri"/>
          <w:sz w:val="22"/>
        </w:rPr>
        <w:t xml:space="preserve"> old platform old computers</w:t>
      </w:r>
      <w:r>
        <w:rPr>
          <w:rFonts w:ascii="Calibri" w:hAnsi="Calibri"/>
          <w:sz w:val="22"/>
        </w:rPr>
        <w:t xml:space="preserve"> </w:t>
      </w:r>
      <w:r w:rsidRPr="00780F16">
        <w:rPr>
          <w:rFonts w:ascii="Calibri" w:hAnsi="Calibri"/>
          <w:sz w:val="22"/>
        </w:rPr>
        <w:t>(interior of computers</w:t>
      </w:r>
      <w:proofErr w:type="gramStart"/>
      <w:r w:rsidRPr="00780F16">
        <w:rPr>
          <w:rFonts w:ascii="Calibri" w:hAnsi="Calibri"/>
          <w:sz w:val="22"/>
        </w:rPr>
        <w:t>);</w:t>
      </w:r>
      <w:proofErr w:type="gramEnd"/>
    </w:p>
    <w:p w14:paraId="52809F7B" w14:textId="2B65417F" w:rsidR="007F4842" w:rsidRPr="00D26B5C" w:rsidRDefault="00780F16" w:rsidP="00780F16">
      <w:pPr>
        <w:pStyle w:val="ListParagraph"/>
        <w:numPr>
          <w:ilvl w:val="0"/>
          <w:numId w:val="6"/>
        </w:numPr>
        <w:tabs>
          <w:tab w:val="left" w:pos="8256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Provided technical proctoring during the exams </w:t>
      </w:r>
    </w:p>
    <w:p w14:paraId="448E314E" w14:textId="77777777" w:rsidR="00D26B5C" w:rsidRDefault="00D26B5C" w:rsidP="00D26B5C">
      <w:pPr>
        <w:tabs>
          <w:tab w:val="left" w:pos="8256"/>
        </w:tabs>
        <w:rPr>
          <w:rFonts w:ascii="Calibri" w:hAnsi="Calibri"/>
          <w:b/>
          <w:sz w:val="22"/>
        </w:rPr>
      </w:pPr>
    </w:p>
    <w:p w14:paraId="68617742" w14:textId="77777777" w:rsidR="003153C3" w:rsidRDefault="003153C3" w:rsidP="00772496">
      <w:pPr>
        <w:rPr>
          <w:rFonts w:ascii="Calibri" w:hAnsi="Calibri"/>
          <w:spacing w:val="20"/>
        </w:rPr>
      </w:pPr>
    </w:p>
    <w:p w14:paraId="7E2900E8" w14:textId="7A344AFD" w:rsidR="003153C3" w:rsidRDefault="00167717" w:rsidP="00CD064B">
      <w:pPr>
        <w:pStyle w:val="Caption"/>
        <w:pBdr>
          <w:top w:val="single" w:sz="4" w:space="1" w:color="auto"/>
        </w:pBdr>
        <w:spacing w:after="120"/>
        <w:jc w:val="left"/>
        <w:rPr>
          <w:rFonts w:ascii="Calibri" w:hAnsi="Calibri"/>
          <w:spacing w:val="20"/>
        </w:rPr>
      </w:pPr>
      <w:r>
        <w:rPr>
          <w:rFonts w:ascii="Calibri" w:hAnsi="Calibri"/>
          <w:spacing w:val="20"/>
        </w:rPr>
        <w:t>Activities</w:t>
      </w:r>
    </w:p>
    <w:p w14:paraId="746CF7F2" w14:textId="1835F4BA" w:rsidR="00167717" w:rsidRPr="00167717" w:rsidRDefault="00167717" w:rsidP="00167717">
      <w:pPr>
        <w:rPr>
          <w:rFonts w:ascii="Calibri" w:hAnsi="Calibri"/>
          <w:sz w:val="22"/>
        </w:rPr>
      </w:pPr>
      <w:r w:rsidRPr="00167717">
        <w:rPr>
          <w:rFonts w:ascii="Calibri" w:hAnsi="Calibri"/>
          <w:sz w:val="22"/>
        </w:rPr>
        <w:t>Attended language and computer courses in 2006 - 2007</w:t>
      </w:r>
    </w:p>
    <w:p w14:paraId="7A979A2A" w14:textId="77777777" w:rsidR="00000FBB" w:rsidRPr="00546439" w:rsidRDefault="000043D2" w:rsidP="00546439">
      <w:pPr>
        <w:pStyle w:val="Caption"/>
        <w:pBdr>
          <w:top w:val="single" w:sz="4" w:space="1" w:color="auto"/>
        </w:pBdr>
        <w:spacing w:after="120"/>
        <w:jc w:val="left"/>
        <w:rPr>
          <w:rFonts w:ascii="Calibri" w:hAnsi="Calibri"/>
          <w:spacing w:val="20"/>
        </w:rPr>
      </w:pPr>
      <w:r w:rsidRPr="00546439">
        <w:rPr>
          <w:rFonts w:ascii="Calibri" w:hAnsi="Calibri"/>
          <w:spacing w:val="20"/>
        </w:rPr>
        <w:t>Additional Information</w:t>
      </w:r>
    </w:p>
    <w:p w14:paraId="2502464E" w14:textId="5FF97372" w:rsidR="00CC5691" w:rsidRPr="00207E26" w:rsidRDefault="00CC5691" w:rsidP="00153A20">
      <w:pPr>
        <w:ind w:left="180" w:hanging="180"/>
        <w:rPr>
          <w:rFonts w:ascii="Calibri" w:hAnsi="Calibri"/>
          <w:sz w:val="22"/>
          <w:szCs w:val="22"/>
        </w:rPr>
      </w:pPr>
      <w:r w:rsidRPr="00207E26">
        <w:rPr>
          <w:rFonts w:ascii="Calibri" w:hAnsi="Calibri"/>
          <w:b/>
          <w:sz w:val="22"/>
          <w:szCs w:val="22"/>
        </w:rPr>
        <w:t>Languages:</w:t>
      </w:r>
      <w:r w:rsidRPr="00207E26">
        <w:rPr>
          <w:rFonts w:ascii="Calibri" w:hAnsi="Calibri"/>
          <w:sz w:val="22"/>
          <w:szCs w:val="22"/>
        </w:rPr>
        <w:t xml:space="preserve">  </w:t>
      </w:r>
      <w:r w:rsidR="000149F7">
        <w:rPr>
          <w:rFonts w:ascii="Calibri" w:hAnsi="Calibri"/>
          <w:sz w:val="22"/>
          <w:szCs w:val="22"/>
        </w:rPr>
        <w:t>Azerba</w:t>
      </w:r>
      <w:r w:rsidR="00B911D9">
        <w:rPr>
          <w:rFonts w:ascii="Calibri" w:hAnsi="Calibri"/>
          <w:sz w:val="22"/>
          <w:szCs w:val="22"/>
        </w:rPr>
        <w:t>ijani - native, Rus</w:t>
      </w:r>
      <w:r w:rsidR="00BA4E3B">
        <w:rPr>
          <w:rFonts w:ascii="Calibri" w:hAnsi="Calibri"/>
          <w:sz w:val="22"/>
          <w:szCs w:val="22"/>
        </w:rPr>
        <w:t>sian - native</w:t>
      </w:r>
      <w:r w:rsidR="000149F7">
        <w:rPr>
          <w:rFonts w:ascii="Calibri" w:hAnsi="Calibri"/>
          <w:sz w:val="22"/>
          <w:szCs w:val="22"/>
        </w:rPr>
        <w:t xml:space="preserve">, English </w:t>
      </w:r>
      <w:r w:rsidR="0043732C">
        <w:rPr>
          <w:rFonts w:ascii="Calibri" w:hAnsi="Calibri"/>
          <w:sz w:val="22"/>
          <w:szCs w:val="22"/>
        </w:rPr>
        <w:t>–</w:t>
      </w:r>
      <w:r w:rsidR="000149F7">
        <w:rPr>
          <w:rFonts w:ascii="Calibri" w:hAnsi="Calibri"/>
          <w:sz w:val="22"/>
          <w:szCs w:val="22"/>
        </w:rPr>
        <w:t xml:space="preserve"> </w:t>
      </w:r>
      <w:r w:rsidR="00167717">
        <w:rPr>
          <w:rFonts w:ascii="Calibri" w:hAnsi="Calibri"/>
          <w:sz w:val="22"/>
          <w:szCs w:val="22"/>
        </w:rPr>
        <w:t>intermediate</w:t>
      </w:r>
    </w:p>
    <w:p w14:paraId="09789B7F" w14:textId="72D3EC14" w:rsidR="005B4AA3" w:rsidRDefault="00CC5691" w:rsidP="00167717">
      <w:pPr>
        <w:ind w:left="180" w:hanging="180"/>
        <w:rPr>
          <w:rFonts w:ascii="Calibri" w:hAnsi="Calibri"/>
          <w:sz w:val="22"/>
          <w:szCs w:val="22"/>
        </w:rPr>
      </w:pPr>
      <w:r w:rsidRPr="00207E26">
        <w:rPr>
          <w:rFonts w:ascii="Calibri" w:hAnsi="Calibri"/>
          <w:b/>
          <w:sz w:val="22"/>
          <w:szCs w:val="22"/>
        </w:rPr>
        <w:t>Technical Skills:</w:t>
      </w:r>
      <w:r w:rsidRPr="00207E26">
        <w:rPr>
          <w:rFonts w:ascii="Calibri" w:hAnsi="Calibri"/>
          <w:sz w:val="22"/>
          <w:szCs w:val="22"/>
        </w:rPr>
        <w:t xml:space="preserve"> </w:t>
      </w:r>
      <w:r w:rsidR="00A31484">
        <w:rPr>
          <w:rFonts w:ascii="Calibri" w:hAnsi="Calibri"/>
          <w:sz w:val="22"/>
          <w:szCs w:val="22"/>
        </w:rPr>
        <w:t xml:space="preserve"> </w:t>
      </w:r>
      <w:r w:rsidR="009D4574" w:rsidRPr="009D4574">
        <w:rPr>
          <w:rFonts w:ascii="Calibri" w:hAnsi="Calibri"/>
          <w:sz w:val="22"/>
          <w:szCs w:val="22"/>
        </w:rPr>
        <w:t>Proficiency</w:t>
      </w:r>
      <w:r w:rsidR="009D4574">
        <w:rPr>
          <w:rFonts w:ascii="Calibri" w:hAnsi="Calibri"/>
          <w:sz w:val="22"/>
          <w:szCs w:val="22"/>
        </w:rPr>
        <w:t xml:space="preserve"> </w:t>
      </w:r>
      <w:r w:rsidR="009D4574" w:rsidRPr="009D4574">
        <w:rPr>
          <w:rFonts w:ascii="Calibri" w:hAnsi="Calibri"/>
          <w:sz w:val="22"/>
          <w:szCs w:val="22"/>
        </w:rPr>
        <w:t>in</w:t>
      </w:r>
      <w:r w:rsidR="009D4574">
        <w:rPr>
          <w:rFonts w:ascii="Calibri" w:hAnsi="Calibri"/>
          <w:sz w:val="22"/>
          <w:szCs w:val="22"/>
        </w:rPr>
        <w:t xml:space="preserve"> </w:t>
      </w:r>
      <w:r w:rsidR="009D4574" w:rsidRPr="009D4574">
        <w:rPr>
          <w:rFonts w:ascii="Calibri" w:hAnsi="Calibri"/>
          <w:sz w:val="22"/>
          <w:szCs w:val="22"/>
        </w:rPr>
        <w:t>Microsoft</w:t>
      </w:r>
      <w:r w:rsidR="009D4574">
        <w:rPr>
          <w:rFonts w:ascii="Calibri" w:hAnsi="Calibri"/>
          <w:sz w:val="22"/>
          <w:szCs w:val="22"/>
        </w:rPr>
        <w:t xml:space="preserve"> </w:t>
      </w:r>
      <w:r w:rsidR="009D4574" w:rsidRPr="009D4574">
        <w:rPr>
          <w:rFonts w:ascii="Calibri" w:hAnsi="Calibri"/>
          <w:sz w:val="22"/>
          <w:szCs w:val="22"/>
        </w:rPr>
        <w:t>Office</w:t>
      </w:r>
      <w:r w:rsidR="009D4574">
        <w:rPr>
          <w:rFonts w:ascii="Calibri" w:hAnsi="Calibri"/>
          <w:sz w:val="22"/>
          <w:szCs w:val="22"/>
        </w:rPr>
        <w:t xml:space="preserve"> </w:t>
      </w:r>
      <w:r w:rsidR="009D4574" w:rsidRPr="009D4574">
        <w:rPr>
          <w:rFonts w:ascii="Calibri" w:hAnsi="Calibri"/>
          <w:sz w:val="22"/>
          <w:szCs w:val="22"/>
        </w:rPr>
        <w:t>Suite,</w:t>
      </w:r>
      <w:r w:rsidR="009D4574">
        <w:rPr>
          <w:rFonts w:ascii="Calibri" w:hAnsi="Calibri"/>
          <w:sz w:val="22"/>
          <w:szCs w:val="22"/>
        </w:rPr>
        <w:t xml:space="preserve"> </w:t>
      </w:r>
      <w:r w:rsidR="001E76B4">
        <w:rPr>
          <w:rFonts w:ascii="Calibri" w:hAnsi="Calibri"/>
          <w:sz w:val="22"/>
          <w:szCs w:val="22"/>
        </w:rPr>
        <w:t>good internet surfing and research skills</w:t>
      </w:r>
    </w:p>
    <w:p w14:paraId="72F200B8" w14:textId="77777777" w:rsidR="005B4AA3" w:rsidRDefault="005B4AA3" w:rsidP="00340090">
      <w:pPr>
        <w:ind w:left="180" w:hanging="180"/>
        <w:rPr>
          <w:rFonts w:ascii="Calibri" w:hAnsi="Calibri"/>
          <w:sz w:val="22"/>
          <w:szCs w:val="22"/>
        </w:rPr>
      </w:pPr>
    </w:p>
    <w:p w14:paraId="49128BC7" w14:textId="77777777" w:rsidR="005B4AA3" w:rsidRDefault="005B4AA3" w:rsidP="00340090">
      <w:pPr>
        <w:ind w:left="180" w:hanging="180"/>
        <w:rPr>
          <w:rFonts w:ascii="Calibri" w:hAnsi="Calibri"/>
          <w:sz w:val="22"/>
          <w:szCs w:val="22"/>
        </w:rPr>
      </w:pPr>
    </w:p>
    <w:p w14:paraId="4738DE30" w14:textId="77777777" w:rsidR="005B4AA3" w:rsidRPr="00207E26" w:rsidRDefault="005B4AA3" w:rsidP="009D7A05">
      <w:pPr>
        <w:rPr>
          <w:rFonts w:ascii="Calibri" w:hAnsi="Calibri"/>
          <w:sz w:val="22"/>
          <w:szCs w:val="22"/>
        </w:rPr>
      </w:pPr>
    </w:p>
    <w:sectPr w:rsidR="005B4AA3" w:rsidRPr="00207E26" w:rsidSect="005B4AA3">
      <w:headerReference w:type="default" r:id="rId8"/>
      <w:headerReference w:type="first" r:id="rId9"/>
      <w:pgSz w:w="11900" w:h="16840" w:code="9"/>
      <w:pgMar w:top="1262" w:right="1080" w:bottom="450" w:left="108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EF8C" w14:textId="77777777" w:rsidR="003A4950" w:rsidRDefault="003A4950">
      <w:r>
        <w:separator/>
      </w:r>
    </w:p>
  </w:endnote>
  <w:endnote w:type="continuationSeparator" w:id="0">
    <w:p w14:paraId="60DC7F59" w14:textId="77777777" w:rsidR="003A4950" w:rsidRDefault="003A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DCAF" w14:textId="77777777" w:rsidR="003A4950" w:rsidRDefault="003A4950">
      <w:r>
        <w:separator/>
      </w:r>
    </w:p>
  </w:footnote>
  <w:footnote w:type="continuationSeparator" w:id="0">
    <w:p w14:paraId="1AC1FD00" w14:textId="77777777" w:rsidR="003A4950" w:rsidRDefault="003A4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3B88E" w14:textId="44263CC0" w:rsidR="0082590A" w:rsidRPr="00153A20" w:rsidRDefault="00167717" w:rsidP="00153A20">
    <w:pPr>
      <w:pStyle w:val="Header"/>
      <w:pBdr>
        <w:bottom w:val="single" w:sz="4" w:space="1" w:color="auto"/>
      </w:pBdr>
      <w:tabs>
        <w:tab w:val="right" w:pos="9720"/>
      </w:tabs>
      <w:rPr>
        <w:rFonts w:ascii="Calibri" w:hAnsi="Calibri"/>
        <w:b/>
        <w:sz w:val="20"/>
        <w:szCs w:val="20"/>
      </w:rPr>
    </w:pPr>
    <w:proofErr w:type="spellStart"/>
    <w:r>
      <w:rPr>
        <w:rFonts w:ascii="Calibri" w:hAnsi="Calibri"/>
        <w:b/>
        <w:sz w:val="20"/>
        <w:szCs w:val="20"/>
      </w:rPr>
      <w:t>Rufat</w:t>
    </w:r>
    <w:proofErr w:type="spellEnd"/>
    <w:r w:rsidR="0082590A">
      <w:rPr>
        <w:rFonts w:ascii="Calibri" w:hAnsi="Calibri"/>
        <w:b/>
        <w:sz w:val="20"/>
        <w:szCs w:val="20"/>
      </w:rPr>
      <w:t xml:space="preserve"> Huseynov Resume</w:t>
    </w:r>
    <w:r w:rsidR="0082590A" w:rsidRPr="00153A20">
      <w:rPr>
        <w:rFonts w:ascii="Calibri" w:hAnsi="Calibri"/>
        <w:b/>
        <w:sz w:val="20"/>
        <w:szCs w:val="20"/>
      </w:rPr>
      <w:tab/>
    </w:r>
    <w:r w:rsidR="0082590A" w:rsidRPr="00153A20">
      <w:rPr>
        <w:rFonts w:ascii="Calibri" w:hAnsi="Calibri"/>
        <w:b/>
        <w:sz w:val="20"/>
        <w:szCs w:val="20"/>
      </w:rPr>
      <w:tab/>
    </w:r>
    <w:r w:rsidR="0082590A" w:rsidRPr="00153A20">
      <w:rPr>
        <w:rFonts w:ascii="Calibri" w:hAnsi="Calibri"/>
        <w:b/>
        <w:sz w:val="20"/>
        <w:szCs w:val="20"/>
      </w:rPr>
      <w:tab/>
      <w:t xml:space="preserve">Page </w:t>
    </w:r>
    <w:r w:rsidR="0082590A" w:rsidRPr="00153A20">
      <w:rPr>
        <w:rFonts w:ascii="Calibri" w:hAnsi="Calibri"/>
        <w:b/>
        <w:sz w:val="20"/>
        <w:szCs w:val="20"/>
      </w:rPr>
      <w:fldChar w:fldCharType="begin"/>
    </w:r>
    <w:r w:rsidR="0082590A" w:rsidRPr="00153A20">
      <w:rPr>
        <w:rFonts w:ascii="Calibri" w:hAnsi="Calibri"/>
        <w:b/>
        <w:sz w:val="20"/>
        <w:szCs w:val="20"/>
      </w:rPr>
      <w:instrText xml:space="preserve"> PAGE   \* MERGEFORMAT </w:instrText>
    </w:r>
    <w:r w:rsidR="0082590A" w:rsidRPr="00153A20">
      <w:rPr>
        <w:rFonts w:ascii="Calibri" w:hAnsi="Calibri"/>
        <w:b/>
        <w:sz w:val="20"/>
        <w:szCs w:val="20"/>
      </w:rPr>
      <w:fldChar w:fldCharType="separate"/>
    </w:r>
    <w:r w:rsidR="00D26B5C">
      <w:rPr>
        <w:rFonts w:ascii="Calibri" w:hAnsi="Calibri"/>
        <w:b/>
        <w:noProof/>
        <w:sz w:val="20"/>
        <w:szCs w:val="20"/>
      </w:rPr>
      <w:t>2</w:t>
    </w:r>
    <w:r w:rsidR="0082590A" w:rsidRPr="00153A20">
      <w:rPr>
        <w:rFonts w:ascii="Calibri" w:hAnsi="Calibri"/>
        <w:b/>
        <w:sz w:val="20"/>
        <w:szCs w:val="20"/>
      </w:rPr>
      <w:fldChar w:fldCharType="end"/>
    </w:r>
  </w:p>
  <w:p w14:paraId="007C092A" w14:textId="77777777" w:rsidR="0082590A" w:rsidRDefault="008259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E065" w14:textId="1DF7E94B" w:rsidR="0082590A" w:rsidRDefault="002D0D84" w:rsidP="00E2371C">
    <w:pPr>
      <w:pStyle w:val="Header"/>
      <w:jc w:val="center"/>
      <w:rPr>
        <w:rFonts w:ascii="Calibri" w:hAnsi="Calibri"/>
        <w:b/>
        <w:bCs/>
        <w:smallCaps/>
        <w:spacing w:val="20"/>
        <w:sz w:val="32"/>
        <w:szCs w:val="32"/>
      </w:rPr>
    </w:pPr>
    <w:proofErr w:type="spellStart"/>
    <w:r>
      <w:rPr>
        <w:rFonts w:ascii="Calibri" w:hAnsi="Calibri"/>
        <w:b/>
        <w:bCs/>
        <w:smallCaps/>
        <w:spacing w:val="20"/>
        <w:sz w:val="32"/>
        <w:szCs w:val="32"/>
      </w:rPr>
      <w:t>Rufat</w:t>
    </w:r>
    <w:proofErr w:type="spellEnd"/>
    <w:r w:rsidR="0082590A">
      <w:rPr>
        <w:rFonts w:ascii="Calibri" w:hAnsi="Calibri"/>
        <w:b/>
        <w:bCs/>
        <w:smallCaps/>
        <w:spacing w:val="20"/>
        <w:sz w:val="32"/>
        <w:szCs w:val="32"/>
      </w:rPr>
      <w:t xml:space="preserve"> Huseynov</w:t>
    </w:r>
  </w:p>
  <w:p w14:paraId="32D8B1EE" w14:textId="5386BB00" w:rsidR="002D0D84" w:rsidRPr="002D0D84" w:rsidRDefault="002D0D84" w:rsidP="002D0D84">
    <w:pPr>
      <w:pStyle w:val="Header"/>
      <w:tabs>
        <w:tab w:val="clear" w:pos="4320"/>
        <w:tab w:val="clear" w:pos="8640"/>
        <w:tab w:val="left" w:pos="3942"/>
      </w:tabs>
      <w:rPr>
        <w:rFonts w:ascii="Calibri" w:hAnsi="Calibri"/>
        <w:sz w:val="20"/>
        <w:szCs w:val="20"/>
      </w:rPr>
    </w:pPr>
    <w:r>
      <w:rPr>
        <w:rFonts w:ascii="Calibri" w:hAnsi="Calibri"/>
        <w:b/>
        <w:bCs/>
        <w:smallCaps/>
        <w:spacing w:val="20"/>
        <w:sz w:val="32"/>
        <w:szCs w:val="32"/>
      </w:rPr>
      <w:tab/>
    </w:r>
    <w:r w:rsidRPr="002D0D84">
      <w:rPr>
        <w:rFonts w:ascii="Calibri" w:hAnsi="Calibri"/>
        <w:sz w:val="20"/>
        <w:szCs w:val="20"/>
      </w:rPr>
      <w:t>Birth date: 14.10.1985</w:t>
    </w:r>
  </w:p>
  <w:p w14:paraId="72C0CBD5" w14:textId="12C73306" w:rsidR="002D0D84" w:rsidRPr="002D0D84" w:rsidRDefault="002D0D84" w:rsidP="002D0D84">
    <w:pPr>
      <w:pStyle w:val="Header"/>
      <w:tabs>
        <w:tab w:val="clear" w:pos="4320"/>
        <w:tab w:val="clear" w:pos="8640"/>
        <w:tab w:val="left" w:pos="3942"/>
      </w:tabs>
      <w:jc w:val="center"/>
      <w:rPr>
        <w:rFonts w:ascii="Calibri" w:hAnsi="Calibri"/>
        <w:sz w:val="20"/>
        <w:szCs w:val="20"/>
      </w:rPr>
    </w:pPr>
    <w:r w:rsidRPr="002D0D84">
      <w:rPr>
        <w:rFonts w:ascii="Calibri" w:hAnsi="Calibri"/>
        <w:sz w:val="20"/>
        <w:szCs w:val="20"/>
      </w:rPr>
      <w:t>Baku, Azerbaijan</w:t>
    </w:r>
  </w:p>
  <w:p w14:paraId="1F876B72" w14:textId="6447D58F" w:rsidR="0082590A" w:rsidRDefault="0082590A" w:rsidP="002D0D84">
    <w:pPr>
      <w:pStyle w:val="Header"/>
      <w:tabs>
        <w:tab w:val="left" w:pos="992"/>
        <w:tab w:val="center" w:pos="4870"/>
        <w:tab w:val="left" w:pos="8070"/>
      </w:tabs>
      <w:jc w:val="center"/>
      <w:rPr>
        <w:rFonts w:ascii="Calibri" w:hAnsi="Calibri"/>
        <w:sz w:val="20"/>
        <w:szCs w:val="20"/>
      </w:rPr>
    </w:pPr>
    <w:proofErr w:type="spellStart"/>
    <w:proofErr w:type="gramStart"/>
    <w:r>
      <w:rPr>
        <w:rFonts w:ascii="Calibri" w:hAnsi="Calibri"/>
        <w:sz w:val="20"/>
        <w:szCs w:val="20"/>
      </w:rPr>
      <w:t>R.Rustamov</w:t>
    </w:r>
    <w:proofErr w:type="spellEnd"/>
    <w:proofErr w:type="gramEnd"/>
    <w:r>
      <w:rPr>
        <w:rFonts w:ascii="Calibri" w:hAnsi="Calibri"/>
        <w:sz w:val="20"/>
        <w:szCs w:val="20"/>
      </w:rPr>
      <w:t xml:space="preserve"> str 12/41</w:t>
    </w:r>
    <w:r w:rsidRPr="00B926B2">
      <w:rPr>
        <w:rFonts w:ascii="Calibri" w:hAnsi="Calibri"/>
        <w:sz w:val="20"/>
        <w:szCs w:val="20"/>
      </w:rPr>
      <w:t xml:space="preserve">  </w:t>
    </w:r>
    <w:r>
      <w:rPr>
        <w:rFonts w:ascii="Calibri" w:hAnsi="Calibri"/>
        <w:sz w:val="20"/>
        <w:szCs w:val="20"/>
      </w:rPr>
      <w:t xml:space="preserve"> </w:t>
    </w:r>
    <w:r w:rsidRPr="00B926B2">
      <w:rPr>
        <w:rFonts w:ascii="Calibri" w:hAnsi="Calibri"/>
        <w:sz w:val="20"/>
        <w:szCs w:val="20"/>
      </w:rPr>
      <w:t>|</w:t>
    </w:r>
    <w:r>
      <w:rPr>
        <w:rFonts w:ascii="Calibri" w:hAnsi="Calibri"/>
        <w:sz w:val="20"/>
        <w:szCs w:val="20"/>
      </w:rPr>
      <w:t xml:space="preserve">   AZ1096</w:t>
    </w:r>
  </w:p>
  <w:p w14:paraId="2931A558" w14:textId="3316D72F" w:rsidR="0082590A" w:rsidRPr="00BA4E3B" w:rsidRDefault="0082590A" w:rsidP="00BA4E3B">
    <w:pPr>
      <w:pStyle w:val="Header"/>
      <w:jc w:val="center"/>
      <w:rPr>
        <w:rFonts w:ascii="Calibri" w:hAnsi="Calibri"/>
        <w:color w:val="0000FF"/>
        <w:sz w:val="20"/>
        <w:szCs w:val="20"/>
      </w:rPr>
    </w:pPr>
    <w:r>
      <w:rPr>
        <w:rFonts w:ascii="Calibri" w:hAnsi="Calibri"/>
        <w:sz w:val="20"/>
        <w:szCs w:val="20"/>
      </w:rPr>
      <w:t>+994 5</w:t>
    </w:r>
    <w:r w:rsidR="002D0D84">
      <w:rPr>
        <w:rFonts w:ascii="Calibri" w:hAnsi="Calibri"/>
        <w:sz w:val="20"/>
        <w:szCs w:val="20"/>
      </w:rPr>
      <w:t>0 740 77 53</w:t>
    </w:r>
    <w:r w:rsidR="00D4471D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</w:rPr>
      <w:t>|</w:t>
    </w:r>
    <w:r w:rsidR="002D0D84">
      <w:rPr>
        <w:rFonts w:ascii="Calibri" w:hAnsi="Calibri"/>
        <w:sz w:val="20"/>
        <w:szCs w:val="20"/>
      </w:rPr>
      <w:t xml:space="preserve"> </w:t>
    </w:r>
    <w:r w:rsidR="00403646">
      <w:rPr>
        <w:rFonts w:ascii="Calibri" w:hAnsi="Calibri"/>
        <w:sz w:val="20"/>
        <w:szCs w:val="20"/>
      </w:rPr>
      <w:t>huseynovrufat785@gmail.com</w:t>
    </w:r>
    <w:r>
      <w:rPr>
        <w:rFonts w:ascii="Calibri" w:hAnsi="Calibri"/>
        <w:sz w:val="20"/>
        <w:szCs w:val="20"/>
      </w:rPr>
      <w:t xml:space="preserve">|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D2F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FA3469"/>
    <w:multiLevelType w:val="hybridMultilevel"/>
    <w:tmpl w:val="9860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0B52"/>
    <w:multiLevelType w:val="hybridMultilevel"/>
    <w:tmpl w:val="1270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E77D0"/>
    <w:multiLevelType w:val="hybridMultilevel"/>
    <w:tmpl w:val="7B6C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A5D93"/>
    <w:multiLevelType w:val="hybridMultilevel"/>
    <w:tmpl w:val="2AFC8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669E5"/>
    <w:multiLevelType w:val="hybridMultilevel"/>
    <w:tmpl w:val="71AA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B6B16"/>
    <w:multiLevelType w:val="hybridMultilevel"/>
    <w:tmpl w:val="F174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92F5A"/>
    <w:multiLevelType w:val="hybridMultilevel"/>
    <w:tmpl w:val="7666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6138B"/>
    <w:multiLevelType w:val="hybridMultilevel"/>
    <w:tmpl w:val="F14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30"/>
    <w:rsid w:val="00000FBB"/>
    <w:rsid w:val="000043D2"/>
    <w:rsid w:val="00006882"/>
    <w:rsid w:val="000149F7"/>
    <w:rsid w:val="00022D55"/>
    <w:rsid w:val="00031003"/>
    <w:rsid w:val="00055F4E"/>
    <w:rsid w:val="000710AF"/>
    <w:rsid w:val="00080656"/>
    <w:rsid w:val="000B1EAB"/>
    <w:rsid w:val="000F7508"/>
    <w:rsid w:val="001358E7"/>
    <w:rsid w:val="00150E48"/>
    <w:rsid w:val="00153A20"/>
    <w:rsid w:val="00165E54"/>
    <w:rsid w:val="00167717"/>
    <w:rsid w:val="0019063C"/>
    <w:rsid w:val="001E76B4"/>
    <w:rsid w:val="001F1F3A"/>
    <w:rsid w:val="00207E26"/>
    <w:rsid w:val="0024506A"/>
    <w:rsid w:val="002519B0"/>
    <w:rsid w:val="002B66A7"/>
    <w:rsid w:val="002D0D84"/>
    <w:rsid w:val="002D4E81"/>
    <w:rsid w:val="003153C3"/>
    <w:rsid w:val="00340090"/>
    <w:rsid w:val="003548B3"/>
    <w:rsid w:val="0036664C"/>
    <w:rsid w:val="003A4950"/>
    <w:rsid w:val="003E49D1"/>
    <w:rsid w:val="00403646"/>
    <w:rsid w:val="00406CF5"/>
    <w:rsid w:val="0043732C"/>
    <w:rsid w:val="00461578"/>
    <w:rsid w:val="004643AB"/>
    <w:rsid w:val="00470612"/>
    <w:rsid w:val="004B7F2C"/>
    <w:rsid w:val="004C7D3A"/>
    <w:rsid w:val="004D68C8"/>
    <w:rsid w:val="00502587"/>
    <w:rsid w:val="005408DC"/>
    <w:rsid w:val="00546439"/>
    <w:rsid w:val="00590566"/>
    <w:rsid w:val="00595E30"/>
    <w:rsid w:val="005B4AA3"/>
    <w:rsid w:val="005C0B71"/>
    <w:rsid w:val="005D4129"/>
    <w:rsid w:val="005F3755"/>
    <w:rsid w:val="005F4A9F"/>
    <w:rsid w:val="006270F8"/>
    <w:rsid w:val="006A2833"/>
    <w:rsid w:val="006C214A"/>
    <w:rsid w:val="006C559E"/>
    <w:rsid w:val="006D6778"/>
    <w:rsid w:val="00735931"/>
    <w:rsid w:val="00761B6D"/>
    <w:rsid w:val="00772496"/>
    <w:rsid w:val="00780F16"/>
    <w:rsid w:val="007B397A"/>
    <w:rsid w:val="007C573E"/>
    <w:rsid w:val="007F1EDA"/>
    <w:rsid w:val="007F4842"/>
    <w:rsid w:val="00802F43"/>
    <w:rsid w:val="0082590A"/>
    <w:rsid w:val="00856D3A"/>
    <w:rsid w:val="008634B3"/>
    <w:rsid w:val="0087146D"/>
    <w:rsid w:val="00880988"/>
    <w:rsid w:val="0089154A"/>
    <w:rsid w:val="008A64E7"/>
    <w:rsid w:val="008D017A"/>
    <w:rsid w:val="008D39E7"/>
    <w:rsid w:val="0091527A"/>
    <w:rsid w:val="009265E5"/>
    <w:rsid w:val="0095127B"/>
    <w:rsid w:val="00960669"/>
    <w:rsid w:val="00960B6E"/>
    <w:rsid w:val="00996A4C"/>
    <w:rsid w:val="009972FE"/>
    <w:rsid w:val="009A5A4E"/>
    <w:rsid w:val="009D4574"/>
    <w:rsid w:val="009D7A05"/>
    <w:rsid w:val="00A1650A"/>
    <w:rsid w:val="00A270D4"/>
    <w:rsid w:val="00A31484"/>
    <w:rsid w:val="00A446D1"/>
    <w:rsid w:val="00A71601"/>
    <w:rsid w:val="00A838F9"/>
    <w:rsid w:val="00AC0C24"/>
    <w:rsid w:val="00AF6393"/>
    <w:rsid w:val="00B028AF"/>
    <w:rsid w:val="00B5167C"/>
    <w:rsid w:val="00B80FCC"/>
    <w:rsid w:val="00B911D9"/>
    <w:rsid w:val="00B926B2"/>
    <w:rsid w:val="00BA134C"/>
    <w:rsid w:val="00BA4E3B"/>
    <w:rsid w:val="00C007DE"/>
    <w:rsid w:val="00C0175B"/>
    <w:rsid w:val="00C519EB"/>
    <w:rsid w:val="00CB7194"/>
    <w:rsid w:val="00CB7675"/>
    <w:rsid w:val="00CC4C1A"/>
    <w:rsid w:val="00CC5691"/>
    <w:rsid w:val="00CD064B"/>
    <w:rsid w:val="00CD2466"/>
    <w:rsid w:val="00D01A76"/>
    <w:rsid w:val="00D15C3E"/>
    <w:rsid w:val="00D26B5C"/>
    <w:rsid w:val="00D4471D"/>
    <w:rsid w:val="00D753EF"/>
    <w:rsid w:val="00DA6E3F"/>
    <w:rsid w:val="00DB6BBE"/>
    <w:rsid w:val="00DE57D5"/>
    <w:rsid w:val="00E10788"/>
    <w:rsid w:val="00E2371C"/>
    <w:rsid w:val="00E45A13"/>
    <w:rsid w:val="00E56B83"/>
    <w:rsid w:val="00EC4430"/>
    <w:rsid w:val="00ED286F"/>
    <w:rsid w:val="00ED2C9D"/>
    <w:rsid w:val="00F054A0"/>
    <w:rsid w:val="00F544F7"/>
    <w:rsid w:val="00F747FA"/>
    <w:rsid w:val="00FD7387"/>
    <w:rsid w:val="00FE6924"/>
    <w:rsid w:val="00F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1478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0FBB"/>
    <w:rPr>
      <w:sz w:val="24"/>
      <w:szCs w:val="24"/>
    </w:rPr>
  </w:style>
  <w:style w:type="paragraph" w:styleId="Heading5">
    <w:name w:val="heading 5"/>
    <w:basedOn w:val="Normal"/>
    <w:next w:val="Normal"/>
    <w:qFormat/>
    <w:rsid w:val="00000FBB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00F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0F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00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00FBB"/>
    <w:pPr>
      <w:jc w:val="center"/>
    </w:pPr>
    <w:rPr>
      <w:b/>
      <w:bCs/>
      <w:smallCaps/>
    </w:rPr>
  </w:style>
  <w:style w:type="character" w:customStyle="1" w:styleId="HeaderChar">
    <w:name w:val="Header Char"/>
    <w:link w:val="Header"/>
    <w:uiPriority w:val="99"/>
    <w:rsid w:val="008634B3"/>
    <w:rPr>
      <w:sz w:val="24"/>
      <w:szCs w:val="24"/>
    </w:rPr>
  </w:style>
  <w:style w:type="character" w:styleId="Hyperlink">
    <w:name w:val="Hyperlink"/>
    <w:rsid w:val="00E2371C"/>
    <w:rPr>
      <w:color w:val="0000FF"/>
      <w:u w:val="single"/>
    </w:rPr>
  </w:style>
  <w:style w:type="character" w:styleId="FollowedHyperlink">
    <w:name w:val="FollowedHyperlink"/>
    <w:basedOn w:val="DefaultParagraphFont"/>
    <w:rsid w:val="0089154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Desktop\ADA\CMC\ADA%20International%20Resume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EA31B0-2FE3-664E-ABDF-DF574B82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C:\Users\Администратор\Desktop\ADA\CMC\ADA International Resume - Template.dotx</Template>
  <TotalTime>37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SAIS Resume</vt:lpstr>
    </vt:vector>
  </TitlesOfParts>
  <Company>JHU-SAIS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SAIS Resume</dc:title>
  <dc:creator>Админ</dc:creator>
  <cp:lastModifiedBy>Sevinj Huseynova</cp:lastModifiedBy>
  <cp:revision>7</cp:revision>
  <cp:lastPrinted>2014-11-29T08:04:00Z</cp:lastPrinted>
  <dcterms:created xsi:type="dcterms:W3CDTF">2022-10-20T07:01:00Z</dcterms:created>
  <dcterms:modified xsi:type="dcterms:W3CDTF">2022-10-20T09:05:00Z</dcterms:modified>
</cp:coreProperties>
</file>