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78754" w14:textId="0F09A394" w:rsidR="001E37CC" w:rsidRPr="00E70E5C" w:rsidRDefault="001E37CC" w:rsidP="001E37CC">
      <w:pPr>
        <w:pStyle w:val="5"/>
        <w:ind w:left="2"/>
        <w:rPr>
          <w:rFonts w:ascii="Algerian" w:hAnsi="Algerian"/>
          <w:i/>
          <w:sz w:val="72"/>
          <w:szCs w:val="50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3360" behindDoc="1" locked="0" layoutInCell="1" allowOverlap="1" wp14:anchorId="5CA595C4" wp14:editId="470B5CD0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987040" cy="3568700"/>
            <wp:effectExtent l="0" t="0" r="3810" b="0"/>
            <wp:wrapThrough wrapText="bothSides">
              <wp:wrapPolygon edited="0">
                <wp:start x="0" y="0"/>
                <wp:lineTo x="0" y="21446"/>
                <wp:lineTo x="21490" y="21446"/>
                <wp:lineTo x="21490" y="0"/>
                <wp:lineTo x="0" y="0"/>
              </wp:wrapPolygon>
            </wp:wrapThrough>
            <wp:docPr id="2" name="Picture 2" descr="C:\Users\USERR\AppData\Local\Microsoft\Windows\INetCache\Content.Word\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R\AppData\Local\Microsoft\Windows\INetCache\Content.Word\66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E5C">
        <w:rPr>
          <w:sz w:val="50"/>
          <w:szCs w:val="50"/>
          <w:lang w:val="en-US"/>
        </w:rPr>
        <w:t xml:space="preserve">   </w:t>
      </w:r>
      <w:r w:rsidRPr="00E70E5C">
        <w:rPr>
          <w:rFonts w:ascii="Cambria" w:hAnsi="Cambria" w:cs="Cambria"/>
          <w:i/>
          <w:sz w:val="72"/>
          <w:szCs w:val="50"/>
          <w:lang w:val="en-US"/>
        </w:rPr>
        <w:t>resume</w:t>
      </w:r>
    </w:p>
    <w:p w14:paraId="232F88FE" w14:textId="77777777" w:rsidR="001E37CC" w:rsidRPr="00E70E5C" w:rsidRDefault="001E37CC" w:rsidP="001E37CC">
      <w:pPr>
        <w:rPr>
          <w:lang w:val="en-US"/>
        </w:rPr>
      </w:pPr>
    </w:p>
    <w:p w14:paraId="71A74C44" w14:textId="77777777" w:rsidR="001E37CC" w:rsidRPr="00E70E5C" w:rsidRDefault="001E37CC" w:rsidP="001E37CC">
      <w:pPr>
        <w:rPr>
          <w:lang w:val="en-US"/>
        </w:rPr>
      </w:pPr>
    </w:p>
    <w:p w14:paraId="6C18227F" w14:textId="77777777" w:rsidR="00D261D2" w:rsidRPr="00E70E5C" w:rsidRDefault="00D261D2" w:rsidP="00D261D2">
      <w:pPr>
        <w:rPr>
          <w:lang w:val="en-US"/>
        </w:rPr>
      </w:pPr>
    </w:p>
    <w:p w14:paraId="5D22E6B2" w14:textId="77777777" w:rsidR="001E37CC" w:rsidRPr="00E70E5C" w:rsidRDefault="001E37CC" w:rsidP="00D261D2">
      <w:pPr>
        <w:rPr>
          <w:lang w:val="en-US"/>
        </w:rPr>
      </w:pPr>
    </w:p>
    <w:p w14:paraId="74F0426B" w14:textId="77777777" w:rsidR="00D756B9" w:rsidRPr="00E70E5C" w:rsidRDefault="00D756B9" w:rsidP="00D81E53">
      <w:pPr>
        <w:rPr>
          <w:rFonts w:ascii="Arial" w:hAnsi="Arial" w:cs="Arial"/>
          <w:color w:val="191919" w:themeColor="text1" w:themeTint="E6"/>
          <w:sz w:val="38"/>
          <w:szCs w:val="38"/>
          <w:lang w:val="en-US"/>
        </w:rPr>
      </w:pPr>
      <w:proofErr w:type="gramStart"/>
      <w:r w:rsidRPr="00E70E5C"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  <w:t>Name :</w:t>
      </w:r>
      <w:proofErr w:type="gramEnd"/>
      <w:r w:rsidRPr="00E70E5C"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  <w:t xml:space="preserve"> </w:t>
      </w:r>
      <w:r w:rsidRPr="00E70E5C">
        <w:rPr>
          <w:rFonts w:ascii="Arial" w:hAnsi="Arial" w:cs="Arial"/>
          <w:color w:val="191919" w:themeColor="text1" w:themeTint="E6"/>
          <w:sz w:val="38"/>
          <w:szCs w:val="38"/>
          <w:lang w:val="en-US"/>
        </w:rPr>
        <w:t>Anar</w:t>
      </w:r>
    </w:p>
    <w:p w14:paraId="4030EC72" w14:textId="77777777" w:rsidR="00D756B9" w:rsidRPr="00E70E5C" w:rsidRDefault="00D756B9" w:rsidP="00D81E53">
      <w:pPr>
        <w:rPr>
          <w:rFonts w:ascii="Arial" w:hAnsi="Arial" w:cs="Arial"/>
          <w:color w:val="191919" w:themeColor="text1" w:themeTint="E6"/>
          <w:sz w:val="38"/>
          <w:szCs w:val="38"/>
          <w:lang w:val="en-US"/>
        </w:rPr>
      </w:pPr>
      <w:proofErr w:type="gramStart"/>
      <w:r w:rsidRPr="00E70E5C"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  <w:t>Surname :</w:t>
      </w:r>
      <w:proofErr w:type="gramEnd"/>
      <w:r w:rsidRPr="00E70E5C"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  <w:t xml:space="preserve"> </w:t>
      </w:r>
      <w:r w:rsidRPr="00E70E5C">
        <w:rPr>
          <w:rFonts w:ascii="Arial" w:hAnsi="Arial" w:cs="Arial"/>
          <w:color w:val="191919" w:themeColor="text1" w:themeTint="E6"/>
          <w:sz w:val="38"/>
          <w:szCs w:val="38"/>
          <w:lang w:val="en-US"/>
        </w:rPr>
        <w:t>Huseynov</w:t>
      </w:r>
    </w:p>
    <w:p w14:paraId="2FEBA8B5" w14:textId="77777777" w:rsidR="00D756B9" w:rsidRPr="00E70E5C" w:rsidRDefault="00D756B9" w:rsidP="00D81E53">
      <w:pPr>
        <w:rPr>
          <w:rFonts w:ascii="Arial" w:hAnsi="Arial" w:cs="Arial"/>
          <w:color w:val="191919" w:themeColor="text1" w:themeTint="E6"/>
          <w:sz w:val="38"/>
          <w:szCs w:val="38"/>
          <w:lang w:val="en-US"/>
        </w:rPr>
      </w:pPr>
      <w:r w:rsidRPr="00E70E5C"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  <w:t xml:space="preserve">Date of </w:t>
      </w:r>
      <w:proofErr w:type="gramStart"/>
      <w:r w:rsidRPr="00E70E5C"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  <w:t>birth :</w:t>
      </w:r>
      <w:proofErr w:type="gramEnd"/>
      <w:r w:rsidRPr="00E70E5C"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  <w:t xml:space="preserve"> </w:t>
      </w:r>
      <w:r w:rsidRPr="00E70E5C">
        <w:rPr>
          <w:rFonts w:ascii="Arial" w:hAnsi="Arial" w:cs="Arial"/>
          <w:color w:val="191919" w:themeColor="text1" w:themeTint="E6"/>
          <w:sz w:val="38"/>
          <w:szCs w:val="38"/>
          <w:lang w:val="en-US"/>
        </w:rPr>
        <w:t>03/11/1995</w:t>
      </w:r>
    </w:p>
    <w:p w14:paraId="7EB3F2AE" w14:textId="77777777" w:rsidR="00E942CC" w:rsidRPr="00E70E5C" w:rsidRDefault="00DD7A75" w:rsidP="00D81E53">
      <w:pPr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</w:pPr>
      <w:r w:rsidRPr="00E70E5C"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  <w:t xml:space="preserve">Place of </w:t>
      </w:r>
      <w:proofErr w:type="gramStart"/>
      <w:r w:rsidRPr="00E70E5C"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  <w:t>birth :</w:t>
      </w:r>
      <w:proofErr w:type="gramEnd"/>
      <w:r w:rsidRPr="00E70E5C"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  <w:t xml:space="preserve"> </w:t>
      </w:r>
      <w:r w:rsidR="006D6E29" w:rsidRPr="00E70E5C">
        <w:rPr>
          <w:rFonts w:ascii="Arial" w:hAnsi="Arial" w:cs="Arial"/>
          <w:color w:val="191919" w:themeColor="text1" w:themeTint="E6"/>
          <w:sz w:val="38"/>
          <w:szCs w:val="38"/>
          <w:lang w:val="en-US"/>
        </w:rPr>
        <w:t>Russia - Volgograd</w:t>
      </w:r>
    </w:p>
    <w:p w14:paraId="5871EFA0" w14:textId="77777777" w:rsidR="00D756B9" w:rsidRPr="00E70E5C" w:rsidRDefault="00E942CC" w:rsidP="00D81E53">
      <w:pPr>
        <w:rPr>
          <w:rFonts w:ascii="Arial" w:hAnsi="Arial" w:cs="Arial"/>
          <w:color w:val="191919" w:themeColor="text1" w:themeTint="E6"/>
          <w:sz w:val="38"/>
          <w:szCs w:val="38"/>
          <w:lang w:val="en-US"/>
        </w:rPr>
      </w:pPr>
      <w:r w:rsidRPr="00E70E5C"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  <w:t xml:space="preserve">Place of </w:t>
      </w:r>
      <w:proofErr w:type="gramStart"/>
      <w:r w:rsidRPr="00E70E5C"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  <w:t>residence :</w:t>
      </w:r>
      <w:proofErr w:type="gramEnd"/>
      <w:r w:rsidRPr="00E70E5C">
        <w:rPr>
          <w:rFonts w:ascii="Arial" w:hAnsi="Arial" w:cs="Arial"/>
          <w:b/>
          <w:bCs/>
          <w:color w:val="191919" w:themeColor="text1" w:themeTint="E6"/>
          <w:sz w:val="38"/>
          <w:szCs w:val="38"/>
          <w:lang w:val="en-US"/>
        </w:rPr>
        <w:t xml:space="preserve"> </w:t>
      </w:r>
      <w:proofErr w:type="spellStart"/>
      <w:r w:rsidR="006D6E29" w:rsidRPr="00E70E5C">
        <w:rPr>
          <w:rFonts w:ascii="Arial" w:hAnsi="Arial" w:cs="Arial"/>
          <w:color w:val="191919" w:themeColor="text1" w:themeTint="E6"/>
          <w:sz w:val="38"/>
          <w:szCs w:val="38"/>
          <w:lang w:val="en-US"/>
        </w:rPr>
        <w:t>Sumgayit</w:t>
      </w:r>
      <w:proofErr w:type="spellEnd"/>
      <w:r w:rsidR="006D6E29" w:rsidRPr="00E70E5C">
        <w:rPr>
          <w:rFonts w:ascii="Arial" w:hAnsi="Arial" w:cs="Arial"/>
          <w:color w:val="191919" w:themeColor="text1" w:themeTint="E6"/>
          <w:sz w:val="38"/>
          <w:szCs w:val="38"/>
          <w:lang w:val="en-US"/>
        </w:rPr>
        <w:t xml:space="preserve"> </w:t>
      </w:r>
    </w:p>
    <w:p w14:paraId="2602B50D" w14:textId="77777777" w:rsidR="00D0038F" w:rsidRPr="00E70E5C" w:rsidRDefault="00992B35" w:rsidP="00EF00C9">
      <w:pPr>
        <w:spacing w:before="240" w:after="0" w:line="240" w:lineRule="auto"/>
        <w:rPr>
          <w:color w:val="0E0B05" w:themeColor="text2"/>
          <w:sz w:val="34"/>
          <w:szCs w:val="34"/>
          <w:lang w:val="en-US"/>
        </w:rPr>
      </w:pPr>
      <w:r>
        <w:rPr>
          <w:b/>
          <w:bCs/>
          <w:color w:val="0E0B05" w:themeColor="text2"/>
          <w:sz w:val="34"/>
          <w:szCs w:val="34"/>
        </w:rPr>
        <w:t>Тел</w:t>
      </w:r>
      <w:r w:rsidR="00894BC7" w:rsidRPr="00E70E5C">
        <w:rPr>
          <w:color w:val="0E0B05" w:themeColor="text2"/>
          <w:sz w:val="34"/>
          <w:szCs w:val="34"/>
          <w:lang w:val="en-US"/>
        </w:rPr>
        <w:t>: +994705903000</w:t>
      </w:r>
    </w:p>
    <w:p w14:paraId="50E88B17" w14:textId="77777777" w:rsidR="001F3CD2" w:rsidRPr="00E70E5C" w:rsidRDefault="00EA69D6" w:rsidP="00EF00C9">
      <w:pPr>
        <w:spacing w:before="240" w:after="0" w:line="240" w:lineRule="auto"/>
        <w:rPr>
          <w:sz w:val="34"/>
          <w:szCs w:val="34"/>
          <w:lang w:val="en-US"/>
        </w:rPr>
      </w:pPr>
      <w:proofErr w:type="gramStart"/>
      <w:r w:rsidRPr="003470F2">
        <w:rPr>
          <w:rFonts w:ascii="Arial" w:hAnsi="Arial" w:cs="Arial"/>
          <w:b/>
          <w:bCs/>
          <w:color w:val="191919" w:themeColor="text1" w:themeTint="E6"/>
          <w:sz w:val="36"/>
          <w:szCs w:val="36"/>
        </w:rPr>
        <w:t>Почта</w:t>
      </w:r>
      <w:r w:rsidRPr="00E70E5C">
        <w:rPr>
          <w:rFonts w:ascii="Arial" w:hAnsi="Arial" w:cs="Arial"/>
          <w:b/>
          <w:bCs/>
          <w:color w:val="191919" w:themeColor="text1" w:themeTint="E6"/>
          <w:sz w:val="34"/>
          <w:szCs w:val="34"/>
          <w:lang w:val="en-US"/>
        </w:rPr>
        <w:t xml:space="preserve"> :</w:t>
      </w:r>
      <w:proofErr w:type="gramEnd"/>
      <w:r w:rsidRPr="00E70E5C">
        <w:rPr>
          <w:rFonts w:ascii="Arial" w:hAnsi="Arial" w:cs="Arial"/>
          <w:b/>
          <w:bCs/>
          <w:color w:val="191919" w:themeColor="text1" w:themeTint="E6"/>
          <w:sz w:val="34"/>
          <w:szCs w:val="34"/>
          <w:lang w:val="en-US"/>
        </w:rPr>
        <w:t xml:space="preserve"> </w:t>
      </w:r>
      <w:hyperlink r:id="rId9" w:history="1">
        <w:r w:rsidR="00AB47F9" w:rsidRPr="00E70E5C">
          <w:rPr>
            <w:rStyle w:val="aff3"/>
            <w:sz w:val="34"/>
            <w:szCs w:val="34"/>
            <w:lang w:val="en-US"/>
          </w:rPr>
          <w:t>Guseynovanar5@gmail.com</w:t>
        </w:r>
      </w:hyperlink>
      <w:r w:rsidR="00AB47F9" w:rsidRPr="00E70E5C">
        <w:rPr>
          <w:sz w:val="34"/>
          <w:szCs w:val="34"/>
          <w:lang w:val="en-US"/>
        </w:rPr>
        <w:t xml:space="preserve"> </w:t>
      </w:r>
    </w:p>
    <w:sdt>
      <w:sdtPr>
        <w:id w:val="1728489637"/>
        <w:placeholder>
          <w:docPart w:val="C043E0CA6D399042BF93DD868940BB73"/>
        </w:placeholder>
        <w:temporary/>
        <w:showingPlcHdr/>
        <w15:appearance w15:val="hidden"/>
      </w:sdtPr>
      <w:sdtEndPr/>
      <w:sdtContent>
        <w:p w14:paraId="042CC342" w14:textId="77777777" w:rsidR="00793F90" w:rsidRPr="00E70E5C" w:rsidRDefault="00EE5A27">
          <w:pPr>
            <w:pStyle w:val="1"/>
            <w:rPr>
              <w:lang w:val="en-US"/>
            </w:rPr>
          </w:pPr>
          <w:r w:rsidRPr="00E70E5C">
            <w:rPr>
              <w:lang w:val="en-US"/>
            </w:rPr>
            <w:t>Experience</w:t>
          </w:r>
        </w:p>
      </w:sdtContent>
    </w:sdt>
    <w:p w14:paraId="1A2A28B9" w14:textId="2E414BB8" w:rsidR="00793F90" w:rsidRPr="004A17A8" w:rsidRDefault="001637BE" w:rsidP="004A17A8">
      <w:pPr>
        <w:pStyle w:val="af6"/>
        <w:numPr>
          <w:ilvl w:val="0"/>
          <w:numId w:val="18"/>
        </w:numPr>
        <w:rPr>
          <w:sz w:val="24"/>
          <w:szCs w:val="24"/>
        </w:rPr>
      </w:pPr>
      <w:r w:rsidRPr="00FA6700">
        <w:rPr>
          <w:sz w:val="24"/>
          <w:szCs w:val="24"/>
        </w:rPr>
        <w:t xml:space="preserve">"Rodrigo" clothing store - Assistant manager </w:t>
      </w:r>
    </w:p>
    <w:p w14:paraId="5E690E15" w14:textId="77777777" w:rsidR="00E67DE5" w:rsidRPr="00E67DE5" w:rsidRDefault="00A20109" w:rsidP="00495C44">
      <w:pPr>
        <w:pStyle w:val="a"/>
        <w:numPr>
          <w:ilvl w:val="0"/>
          <w:numId w:val="16"/>
        </w:numPr>
      </w:pPr>
      <w:r w:rsidRPr="00B57889">
        <w:rPr>
          <w:sz w:val="26"/>
          <w:szCs w:val="26"/>
        </w:rPr>
        <w:t xml:space="preserve">"BOTTELLI" clothing store - Store manager </w:t>
      </w:r>
    </w:p>
    <w:p w14:paraId="7F4E2367" w14:textId="708B8E34" w:rsidR="00410ABD" w:rsidRPr="00643AEA" w:rsidRDefault="000E7740" w:rsidP="00495C44">
      <w:pPr>
        <w:pStyle w:val="a"/>
        <w:numPr>
          <w:ilvl w:val="0"/>
          <w:numId w:val="16"/>
        </w:numPr>
      </w:pPr>
      <w:r w:rsidRPr="001E37CC">
        <w:rPr>
          <w:sz w:val="26"/>
          <w:szCs w:val="26"/>
        </w:rPr>
        <w:t xml:space="preserve"> "KOTON" clothing store - Store manager </w:t>
      </w:r>
    </w:p>
    <w:p w14:paraId="2DBB1297" w14:textId="0316AE3F" w:rsidR="004F7C08" w:rsidRPr="00E70E5C" w:rsidRDefault="004F7C08" w:rsidP="00495C44">
      <w:pPr>
        <w:pStyle w:val="a"/>
        <w:numPr>
          <w:ilvl w:val="0"/>
          <w:numId w:val="16"/>
        </w:numPr>
        <w:rPr>
          <w:lang w:val="en-US"/>
        </w:rPr>
      </w:pPr>
      <w:proofErr w:type="spellStart"/>
      <w:r w:rsidRPr="00E70E5C">
        <w:rPr>
          <w:sz w:val="26"/>
          <w:szCs w:val="26"/>
          <w:lang w:val="en-US"/>
        </w:rPr>
        <w:t>Foriella</w:t>
      </w:r>
      <w:proofErr w:type="spellEnd"/>
      <w:r w:rsidRPr="00E70E5C">
        <w:rPr>
          <w:sz w:val="26"/>
          <w:szCs w:val="26"/>
          <w:lang w:val="en-US"/>
        </w:rPr>
        <w:t xml:space="preserve"> MMC – (Perla Mebel) – Store Manager </w:t>
      </w:r>
    </w:p>
    <w:sdt>
      <w:sdtPr>
        <w:id w:val="720946933"/>
        <w:placeholder>
          <w:docPart w:val="B598D7B1D1CDE8408795019A9922280C"/>
        </w:placeholder>
        <w:temporary/>
        <w:showingPlcHdr/>
        <w15:appearance w15:val="hidden"/>
      </w:sdtPr>
      <w:sdtEndPr/>
      <w:sdtContent>
        <w:p w14:paraId="73B11635" w14:textId="77777777" w:rsidR="00793F90" w:rsidRDefault="00EE5A27">
          <w:pPr>
            <w:pStyle w:val="1"/>
          </w:pPr>
          <w:r>
            <w:t>Education</w:t>
          </w:r>
        </w:p>
      </w:sdtContent>
    </w:sdt>
    <w:p w14:paraId="6BADEFC1" w14:textId="0B3DD134" w:rsidR="007A606F" w:rsidRPr="00CC736E" w:rsidRDefault="00B1306A" w:rsidP="007A606F">
      <w:pPr>
        <w:pStyle w:val="af6"/>
        <w:numPr>
          <w:ilvl w:val="0"/>
          <w:numId w:val="20"/>
        </w:numPr>
        <w:rPr>
          <w:sz w:val="24"/>
          <w:szCs w:val="24"/>
          <w:lang w:val="az-Latn-AZ"/>
        </w:rPr>
      </w:pPr>
      <w:r>
        <w:rPr>
          <w:sz w:val="24"/>
          <w:szCs w:val="24"/>
        </w:rPr>
        <w:t xml:space="preserve">   </w:t>
      </w:r>
      <w:r w:rsidR="00E70E5C">
        <w:rPr>
          <w:sz w:val="24"/>
          <w:szCs w:val="24"/>
          <w:lang w:val="az-Latn-AZ"/>
        </w:rPr>
        <w:t>School</w:t>
      </w:r>
      <w:r>
        <w:rPr>
          <w:sz w:val="24"/>
          <w:szCs w:val="24"/>
        </w:rPr>
        <w:t xml:space="preserve"> - 3 </w:t>
      </w:r>
      <w:proofErr w:type="spellStart"/>
      <w:r>
        <w:rPr>
          <w:sz w:val="24"/>
          <w:szCs w:val="24"/>
        </w:rPr>
        <w:t>nömrəli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məktəb</w:t>
      </w:r>
      <w:proofErr w:type="spellEnd"/>
    </w:p>
    <w:p w14:paraId="5D8F5C4E" w14:textId="77777777" w:rsidR="00CC736E" w:rsidRDefault="00CC736E" w:rsidP="00CC736E">
      <w:pPr>
        <w:pStyle w:val="af6"/>
        <w:rPr>
          <w:sz w:val="24"/>
          <w:szCs w:val="24"/>
          <w:lang w:val="az-Latn-AZ"/>
        </w:rPr>
      </w:pPr>
    </w:p>
    <w:p w14:paraId="0AD3ACBD" w14:textId="77777777" w:rsidR="002E2D28" w:rsidRPr="007A606F" w:rsidRDefault="007A606F" w:rsidP="007A606F">
      <w:pPr>
        <w:pStyle w:val="af6"/>
        <w:numPr>
          <w:ilvl w:val="0"/>
          <w:numId w:val="20"/>
        </w:numPr>
        <w:rPr>
          <w:sz w:val="24"/>
          <w:szCs w:val="24"/>
          <w:lang w:val="az-Latn-AZ"/>
        </w:rPr>
      </w:pPr>
      <w:r w:rsidRPr="00E70E5C">
        <w:rPr>
          <w:sz w:val="24"/>
          <w:szCs w:val="24"/>
          <w:lang w:val="en-US"/>
        </w:rPr>
        <w:t xml:space="preserve">  Higher – Baku Slavic University </w:t>
      </w:r>
      <w:proofErr w:type="gramStart"/>
      <w:r w:rsidRPr="00E70E5C">
        <w:rPr>
          <w:sz w:val="24"/>
          <w:szCs w:val="24"/>
          <w:lang w:val="en-US"/>
        </w:rPr>
        <w:t>( Regional</w:t>
      </w:r>
      <w:proofErr w:type="gramEnd"/>
      <w:r w:rsidRPr="00E70E5C">
        <w:rPr>
          <w:sz w:val="24"/>
          <w:szCs w:val="24"/>
          <w:lang w:val="en-US"/>
        </w:rPr>
        <w:t xml:space="preserve"> Studies in the Russian Federation )</w:t>
      </w:r>
    </w:p>
    <w:p w14:paraId="7596783E" w14:textId="77777777" w:rsidR="00046364" w:rsidRPr="00046364" w:rsidRDefault="00D40031" w:rsidP="00046364">
      <w:pPr>
        <w:pStyle w:val="1"/>
      </w:pPr>
      <w:r>
        <w:lastRenderedPageBreak/>
        <w:t xml:space="preserve">COMPUTER SKILLS  </w:t>
      </w:r>
    </w:p>
    <w:tbl>
      <w:tblPr>
        <w:tblStyle w:val="-51"/>
        <w:tblW w:w="0" w:type="auto"/>
        <w:tblLook w:val="0600" w:firstRow="0" w:lastRow="0" w:firstColumn="0" w:lastColumn="0" w:noHBand="1" w:noVBand="1"/>
      </w:tblPr>
      <w:tblGrid>
        <w:gridCol w:w="1350"/>
        <w:gridCol w:w="1501"/>
        <w:gridCol w:w="1166"/>
        <w:gridCol w:w="1134"/>
      </w:tblGrid>
      <w:tr w:rsidR="0046014E" w14:paraId="49EC443D" w14:textId="77777777" w:rsidTr="00156E95">
        <w:trPr>
          <w:trHeight w:val="510"/>
        </w:trPr>
        <w:tc>
          <w:tcPr>
            <w:tcW w:w="1350" w:type="dxa"/>
          </w:tcPr>
          <w:p w14:paraId="288FDB76" w14:textId="77777777" w:rsidR="00CC51EA" w:rsidRPr="0043154A" w:rsidRDefault="00CC51EA" w:rsidP="007917BA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1134" w:type="dxa"/>
          </w:tcPr>
          <w:p w14:paraId="31E2F7F0" w14:textId="05036AD9" w:rsidR="00CC51EA" w:rsidRPr="003C091C" w:rsidRDefault="00E70E5C" w:rsidP="007917BA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30"/>
                <w:szCs w:val="30"/>
                <w:lang w:val="az-Latn-AZ"/>
              </w:rPr>
            </w:pPr>
            <w:proofErr w:type="spellStart"/>
            <w:r w:rsidRPr="00E70E5C">
              <w:rPr>
                <w:rFonts w:ascii="Arial" w:hAnsi="Arial" w:cs="Arial"/>
                <w:b/>
                <w:bCs/>
                <w:color w:val="191919" w:themeColor="text1" w:themeTint="E6"/>
                <w:sz w:val="30"/>
                <w:szCs w:val="30"/>
              </w:rPr>
              <w:t>excellent</w:t>
            </w:r>
            <w:proofErr w:type="spellEnd"/>
          </w:p>
        </w:tc>
        <w:tc>
          <w:tcPr>
            <w:tcW w:w="1134" w:type="dxa"/>
          </w:tcPr>
          <w:p w14:paraId="6B4E8342" w14:textId="77777777" w:rsidR="00CC51EA" w:rsidRPr="00025E8A" w:rsidRDefault="00025E8A" w:rsidP="007917BA">
            <w:pPr>
              <w:pStyle w:val="af6"/>
              <w:ind w:left="2" w:hanging="2"/>
              <w:jc w:val="center"/>
              <w:rPr>
                <w:rFonts w:ascii="Arial" w:hAnsi="Arial" w:cs="Arial"/>
                <w:b/>
                <w:bCs/>
                <w:color w:val="191919" w:themeColor="text1" w:themeTint="E6"/>
                <w:sz w:val="30"/>
                <w:szCs w:val="30"/>
                <w:lang w:val="az-Latn-AZ"/>
              </w:rPr>
            </w:pPr>
            <w:r>
              <w:rPr>
                <w:rFonts w:ascii="Arial" w:hAnsi="Arial" w:cs="Arial"/>
                <w:b/>
                <w:bCs/>
                <w:color w:val="191919" w:themeColor="text1" w:themeTint="E6"/>
                <w:sz w:val="30"/>
                <w:szCs w:val="30"/>
              </w:rPr>
              <w:t>Middle</w:t>
            </w:r>
          </w:p>
        </w:tc>
        <w:tc>
          <w:tcPr>
            <w:tcW w:w="1134" w:type="dxa"/>
          </w:tcPr>
          <w:p w14:paraId="3E0E6959" w14:textId="6432CCA2" w:rsidR="00CC51EA" w:rsidRPr="00025E8A" w:rsidRDefault="00E70E5C" w:rsidP="007917BA">
            <w:pPr>
              <w:pStyle w:val="af6"/>
              <w:ind w:left="2" w:hanging="2"/>
              <w:jc w:val="center"/>
              <w:rPr>
                <w:rFonts w:ascii="Arial" w:hAnsi="Arial" w:cs="Arial"/>
                <w:b/>
                <w:bCs/>
                <w:color w:val="191919" w:themeColor="text1" w:themeTint="E6"/>
                <w:sz w:val="30"/>
                <w:szCs w:val="30"/>
                <w:lang w:val="az-Latn-AZ"/>
              </w:rPr>
            </w:pPr>
            <w:proofErr w:type="spellStart"/>
            <w:r w:rsidRPr="00E70E5C">
              <w:rPr>
                <w:rFonts w:ascii="Arial" w:hAnsi="Arial" w:cs="Arial"/>
                <w:b/>
                <w:bCs/>
                <w:color w:val="191919" w:themeColor="text1" w:themeTint="E6"/>
                <w:sz w:val="30"/>
                <w:szCs w:val="30"/>
              </w:rPr>
              <w:t>Weak</w:t>
            </w:r>
            <w:proofErr w:type="spellEnd"/>
          </w:p>
        </w:tc>
      </w:tr>
      <w:tr w:rsidR="007917BA" w14:paraId="01540DE3" w14:textId="77777777" w:rsidTr="00156E95">
        <w:trPr>
          <w:trHeight w:val="510"/>
        </w:trPr>
        <w:tc>
          <w:tcPr>
            <w:tcW w:w="1350" w:type="dxa"/>
          </w:tcPr>
          <w:p w14:paraId="0802A7E3" w14:textId="77777777" w:rsidR="00CC51EA" w:rsidRPr="00820C6C" w:rsidRDefault="00CC51EA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sz w:val="30"/>
                <w:szCs w:val="30"/>
                <w:lang w:val="en-US"/>
              </w:rPr>
            </w:pPr>
            <w:r w:rsidRPr="0013736C">
              <w:rPr>
                <w:rFonts w:ascii="Arial" w:hAnsi="Arial" w:cs="Arial"/>
                <w:b/>
                <w:bCs/>
                <w:color w:val="191919" w:themeColor="text1" w:themeTint="E6"/>
                <w:sz w:val="30"/>
                <w:szCs w:val="30"/>
              </w:rPr>
              <w:t>Excel</w:t>
            </w:r>
          </w:p>
        </w:tc>
        <w:tc>
          <w:tcPr>
            <w:tcW w:w="1134" w:type="dxa"/>
          </w:tcPr>
          <w:p w14:paraId="68EF6D21" w14:textId="77777777" w:rsidR="00CC51EA" w:rsidRPr="00A849BF" w:rsidRDefault="00CC51EA" w:rsidP="007917BA">
            <w:pPr>
              <w:jc w:val="center"/>
              <w:rPr>
                <w:rFonts w:ascii="Apple Color Emoji" w:hAnsi="Apple Color Emoji" w:cs="Arial"/>
                <w:b/>
                <w:bCs/>
                <w:sz w:val="30"/>
                <w:szCs w:val="30"/>
                <w:lang w:val="az-Latn-AZ"/>
              </w:rPr>
            </w:pPr>
          </w:p>
        </w:tc>
        <w:tc>
          <w:tcPr>
            <w:tcW w:w="1134" w:type="dxa"/>
          </w:tcPr>
          <w:p w14:paraId="443A77A2" w14:textId="1EF92D15" w:rsidR="00CC51EA" w:rsidRPr="00285706" w:rsidRDefault="00A849BF" w:rsidP="007917BA">
            <w:pPr>
              <w:jc w:val="center"/>
              <w:rPr>
                <w:rFonts w:ascii="Apple Color Emoji" w:hAnsi="Apple Color Emoji" w:cs="Arial"/>
                <w:b/>
                <w:bCs/>
                <w:sz w:val="30"/>
                <w:szCs w:val="30"/>
                <w:lang w:val="az-Latn-AZ"/>
              </w:rPr>
            </w:pPr>
            <w:r>
              <w:rPr>
                <w:rFonts w:ascii="Apple Color Emoji" w:hAnsi="Apple Color Emoji" w:cs="Arial"/>
                <w:b/>
                <w:bCs/>
                <w:sz w:val="30"/>
                <w:szCs w:val="30"/>
              </w:rPr>
              <w:t>✔</w:t>
            </w:r>
          </w:p>
        </w:tc>
        <w:tc>
          <w:tcPr>
            <w:tcW w:w="1134" w:type="dxa"/>
          </w:tcPr>
          <w:p w14:paraId="120C6A3B" w14:textId="77777777" w:rsidR="00CC51EA" w:rsidRPr="006460BB" w:rsidRDefault="00CC51EA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</w:tr>
      <w:tr w:rsidR="004E29F9" w14:paraId="0D7058A7" w14:textId="77777777" w:rsidTr="00156E95">
        <w:trPr>
          <w:trHeight w:val="510"/>
        </w:trPr>
        <w:tc>
          <w:tcPr>
            <w:tcW w:w="1350" w:type="dxa"/>
          </w:tcPr>
          <w:p w14:paraId="10A576A3" w14:textId="77777777" w:rsidR="00CC51EA" w:rsidRPr="0013736C" w:rsidRDefault="00CC51EA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color w:val="1A1A1A" w:themeColor="background1" w:themeShade="1A"/>
                <w:sz w:val="30"/>
                <w:szCs w:val="30"/>
                <w:lang w:val="en-US"/>
              </w:rPr>
            </w:pPr>
            <w:r w:rsidRPr="0013736C">
              <w:rPr>
                <w:rFonts w:ascii="Arial" w:hAnsi="Arial" w:cs="Arial"/>
                <w:b/>
                <w:bCs/>
                <w:color w:val="191919" w:themeColor="text1" w:themeTint="E6"/>
                <w:sz w:val="30"/>
                <w:szCs w:val="30"/>
              </w:rPr>
              <w:t>Outlook</w:t>
            </w:r>
          </w:p>
        </w:tc>
        <w:tc>
          <w:tcPr>
            <w:tcW w:w="1134" w:type="dxa"/>
          </w:tcPr>
          <w:p w14:paraId="36C51565" w14:textId="5843401D" w:rsidR="00CC51EA" w:rsidRPr="00A849BF" w:rsidRDefault="00A849BF" w:rsidP="007917BA">
            <w:pPr>
              <w:pStyle w:val="af6"/>
              <w:ind w:left="0"/>
              <w:jc w:val="center"/>
              <w:rPr>
                <w:rFonts w:ascii="Apple Color Emoji" w:hAnsi="Apple Color Emoji" w:cs="Arial"/>
                <w:b/>
                <w:bCs/>
                <w:sz w:val="30"/>
                <w:szCs w:val="30"/>
                <w:lang w:val="az-Latn-AZ"/>
              </w:rPr>
            </w:pPr>
            <w:r>
              <w:rPr>
                <w:rFonts w:ascii="Apple Color Emoji" w:hAnsi="Apple Color Emoji" w:cs="Arial"/>
                <w:b/>
                <w:bCs/>
                <w:sz w:val="30"/>
                <w:szCs w:val="30"/>
              </w:rPr>
              <w:t>✔</w:t>
            </w:r>
          </w:p>
        </w:tc>
        <w:tc>
          <w:tcPr>
            <w:tcW w:w="1134" w:type="dxa"/>
          </w:tcPr>
          <w:p w14:paraId="41D2A24A" w14:textId="77777777" w:rsidR="00CC51EA" w:rsidRPr="006460BB" w:rsidRDefault="00CC51EA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1134" w:type="dxa"/>
          </w:tcPr>
          <w:p w14:paraId="48A8C3E7" w14:textId="77777777" w:rsidR="00CC51EA" w:rsidRPr="006460BB" w:rsidRDefault="00CC51EA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</w:tr>
      <w:tr w:rsidR="007917BA" w14:paraId="66C1D641" w14:textId="77777777" w:rsidTr="00156E95">
        <w:trPr>
          <w:trHeight w:val="510"/>
        </w:trPr>
        <w:tc>
          <w:tcPr>
            <w:tcW w:w="1350" w:type="dxa"/>
          </w:tcPr>
          <w:p w14:paraId="2A05A914" w14:textId="77777777" w:rsidR="00CC51EA" w:rsidRPr="00025E8A" w:rsidRDefault="00CC51EA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color w:val="191919" w:themeColor="text1" w:themeTint="E6"/>
                <w:sz w:val="30"/>
                <w:szCs w:val="30"/>
                <w:lang w:val="en-US"/>
              </w:rPr>
            </w:pPr>
            <w:r w:rsidRPr="00025E8A">
              <w:rPr>
                <w:rFonts w:ascii="Arial" w:hAnsi="Arial" w:cs="Arial"/>
                <w:b/>
                <w:bCs/>
                <w:color w:val="191919" w:themeColor="text1" w:themeTint="E6"/>
                <w:sz w:val="30"/>
                <w:szCs w:val="30"/>
              </w:rPr>
              <w:t>MC Office</w:t>
            </w:r>
          </w:p>
        </w:tc>
        <w:tc>
          <w:tcPr>
            <w:tcW w:w="1134" w:type="dxa"/>
          </w:tcPr>
          <w:p w14:paraId="363436C3" w14:textId="26FF8F4C" w:rsidR="00CC51EA" w:rsidRPr="00A849BF" w:rsidRDefault="00A849BF" w:rsidP="007917BA">
            <w:pPr>
              <w:pStyle w:val="af6"/>
              <w:ind w:left="0"/>
              <w:jc w:val="center"/>
              <w:rPr>
                <w:rFonts w:ascii="Apple Color Emoji" w:hAnsi="Apple Color Emoji" w:cs="Arial"/>
                <w:b/>
                <w:bCs/>
                <w:sz w:val="30"/>
                <w:szCs w:val="30"/>
                <w:lang w:val="az-Latn-AZ"/>
              </w:rPr>
            </w:pPr>
            <w:r>
              <w:rPr>
                <w:rFonts w:ascii="Apple Color Emoji" w:hAnsi="Apple Color Emoji" w:cs="Arial"/>
                <w:b/>
                <w:bCs/>
                <w:sz w:val="30"/>
                <w:szCs w:val="30"/>
              </w:rPr>
              <w:t>✔</w:t>
            </w:r>
          </w:p>
        </w:tc>
        <w:tc>
          <w:tcPr>
            <w:tcW w:w="1134" w:type="dxa"/>
          </w:tcPr>
          <w:p w14:paraId="0C25B028" w14:textId="77777777" w:rsidR="00CC51EA" w:rsidRPr="006460BB" w:rsidRDefault="00CC51EA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1134" w:type="dxa"/>
          </w:tcPr>
          <w:p w14:paraId="1CE3B5CA" w14:textId="77777777" w:rsidR="00CC51EA" w:rsidRPr="006460BB" w:rsidRDefault="00CC51EA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</w:tr>
      <w:tr w:rsidR="004E29F9" w14:paraId="221FA338" w14:textId="77777777" w:rsidTr="00156E95">
        <w:trPr>
          <w:trHeight w:val="510"/>
        </w:trPr>
        <w:tc>
          <w:tcPr>
            <w:tcW w:w="1350" w:type="dxa"/>
          </w:tcPr>
          <w:p w14:paraId="35456D95" w14:textId="77777777" w:rsidR="00CC51EA" w:rsidRPr="004459A3" w:rsidRDefault="00CC51EA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sz w:val="30"/>
                <w:szCs w:val="30"/>
                <w:lang w:val="en-US"/>
              </w:rPr>
            </w:pPr>
            <w:r w:rsidRPr="00DB6192">
              <w:rPr>
                <w:rFonts w:ascii="Arial" w:hAnsi="Arial" w:cs="Arial"/>
                <w:b/>
                <w:bCs/>
                <w:color w:val="191919" w:themeColor="text1" w:themeTint="E6"/>
                <w:sz w:val="30"/>
                <w:szCs w:val="30"/>
              </w:rPr>
              <w:t>1C</w:t>
            </w:r>
          </w:p>
        </w:tc>
        <w:tc>
          <w:tcPr>
            <w:tcW w:w="1134" w:type="dxa"/>
          </w:tcPr>
          <w:p w14:paraId="4389AB2B" w14:textId="77777777" w:rsidR="00CC51EA" w:rsidRPr="006460BB" w:rsidRDefault="00CC51EA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1134" w:type="dxa"/>
          </w:tcPr>
          <w:p w14:paraId="137879C0" w14:textId="35292CA1" w:rsidR="00CC51EA" w:rsidRPr="00A849BF" w:rsidRDefault="00A849BF" w:rsidP="007917BA">
            <w:pPr>
              <w:pStyle w:val="af6"/>
              <w:ind w:left="0"/>
              <w:jc w:val="center"/>
              <w:rPr>
                <w:rFonts w:ascii="Apple Color Emoji" w:hAnsi="Apple Color Emoji" w:cs="Arial"/>
                <w:b/>
                <w:bCs/>
                <w:sz w:val="30"/>
                <w:szCs w:val="30"/>
                <w:lang w:val="az-Latn-AZ"/>
              </w:rPr>
            </w:pPr>
            <w:r>
              <w:rPr>
                <w:rFonts w:ascii="Apple Color Emoji" w:hAnsi="Apple Color Emoji" w:cs="Arial"/>
                <w:b/>
                <w:bCs/>
                <w:sz w:val="30"/>
                <w:szCs w:val="30"/>
              </w:rPr>
              <w:t>✔</w:t>
            </w:r>
          </w:p>
        </w:tc>
        <w:tc>
          <w:tcPr>
            <w:tcW w:w="1134" w:type="dxa"/>
          </w:tcPr>
          <w:p w14:paraId="0FE36829" w14:textId="77777777" w:rsidR="00CC51EA" w:rsidRPr="006460BB" w:rsidRDefault="00CC51EA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</w:tr>
      <w:tr w:rsidR="0046014E" w14:paraId="0D291F67" w14:textId="77777777" w:rsidTr="00156E95">
        <w:trPr>
          <w:trHeight w:val="510"/>
        </w:trPr>
        <w:tc>
          <w:tcPr>
            <w:tcW w:w="1350" w:type="dxa"/>
          </w:tcPr>
          <w:p w14:paraId="32C56945" w14:textId="77777777" w:rsidR="00CC51EA" w:rsidRDefault="003C091C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sz w:val="30"/>
                <w:szCs w:val="30"/>
                <w:lang w:val="en-US"/>
              </w:rPr>
            </w:pPr>
            <w:r w:rsidRPr="00025E8A">
              <w:rPr>
                <w:rFonts w:ascii="Arial" w:hAnsi="Arial" w:cs="Arial"/>
                <w:b/>
                <w:bCs/>
                <w:color w:val="191919" w:themeColor="text1" w:themeTint="E6"/>
                <w:sz w:val="30"/>
                <w:szCs w:val="30"/>
              </w:rPr>
              <w:t>Word</w:t>
            </w:r>
          </w:p>
        </w:tc>
        <w:tc>
          <w:tcPr>
            <w:tcW w:w="1134" w:type="dxa"/>
          </w:tcPr>
          <w:p w14:paraId="5A64524F" w14:textId="68B665BE" w:rsidR="00CC51EA" w:rsidRPr="00692C6F" w:rsidRDefault="00A849BF" w:rsidP="007917BA">
            <w:pPr>
              <w:pStyle w:val="af6"/>
              <w:ind w:left="0"/>
              <w:jc w:val="center"/>
              <w:rPr>
                <w:rFonts w:ascii="Apple Color Emoji" w:hAnsi="Apple Color Emoji" w:cs="Arial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Apple Color Emoji" w:hAnsi="Apple Color Emoji" w:cs="Arial"/>
                <w:b/>
                <w:bCs/>
                <w:sz w:val="30"/>
                <w:szCs w:val="30"/>
              </w:rPr>
              <w:t>✔</w:t>
            </w:r>
          </w:p>
        </w:tc>
        <w:tc>
          <w:tcPr>
            <w:tcW w:w="1134" w:type="dxa"/>
          </w:tcPr>
          <w:p w14:paraId="55B67D29" w14:textId="77777777" w:rsidR="00CC51EA" w:rsidRPr="006460BB" w:rsidRDefault="00CC51EA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1134" w:type="dxa"/>
          </w:tcPr>
          <w:p w14:paraId="54EC6D47" w14:textId="77777777" w:rsidR="00141ECC" w:rsidRPr="006460BB" w:rsidRDefault="00141ECC" w:rsidP="00141ECC">
            <w:pPr>
              <w:pStyle w:val="af6"/>
              <w:ind w:left="0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</w:tr>
      <w:tr w:rsidR="007A0480" w14:paraId="306D28C3" w14:textId="77777777" w:rsidTr="00156E95">
        <w:trPr>
          <w:trHeight w:val="510"/>
        </w:trPr>
        <w:tc>
          <w:tcPr>
            <w:tcW w:w="1350" w:type="dxa"/>
          </w:tcPr>
          <w:p w14:paraId="7DA66764" w14:textId="77777777" w:rsidR="007A0480" w:rsidRPr="00025E8A" w:rsidRDefault="007A0480" w:rsidP="007917BA">
            <w:pPr>
              <w:pStyle w:val="af6"/>
              <w:ind w:left="0"/>
              <w:jc w:val="center"/>
              <w:rPr>
                <w:rFonts w:ascii="Arial" w:hAnsi="Arial" w:cs="Arial"/>
                <w:b/>
                <w:bCs/>
                <w:color w:val="191919" w:themeColor="text1" w:themeTint="E6"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91919" w:themeColor="text1" w:themeTint="E6"/>
                <w:sz w:val="30"/>
                <w:szCs w:val="30"/>
              </w:rPr>
              <w:t>LogiX</w:t>
            </w:r>
            <w:proofErr w:type="spellEnd"/>
          </w:p>
        </w:tc>
        <w:tc>
          <w:tcPr>
            <w:tcW w:w="1134" w:type="dxa"/>
          </w:tcPr>
          <w:p w14:paraId="73D95146" w14:textId="284BA3EA" w:rsidR="007A0480" w:rsidRPr="004A17A8" w:rsidRDefault="00DE21EB" w:rsidP="007917BA">
            <w:pPr>
              <w:pStyle w:val="af6"/>
              <w:ind w:left="0"/>
              <w:jc w:val="center"/>
              <w:rPr>
                <w:rFonts w:ascii="Apple Color Emoji" w:hAnsi="Apple Color Emoji" w:cs="Arial"/>
                <w:b/>
                <w:bCs/>
                <w:sz w:val="30"/>
                <w:szCs w:val="30"/>
                <w:lang w:val="en-GB"/>
              </w:rPr>
            </w:pPr>
            <w:r>
              <w:rPr>
                <w:rFonts w:ascii="Apple Color Emoji" w:hAnsi="Apple Color Emoji" w:cs="Arial"/>
                <w:b/>
                <w:bCs/>
                <w:sz w:val="30"/>
                <w:szCs w:val="30"/>
              </w:rPr>
              <w:t>✔</w:t>
            </w:r>
          </w:p>
        </w:tc>
        <w:tc>
          <w:tcPr>
            <w:tcW w:w="1134" w:type="dxa"/>
          </w:tcPr>
          <w:p w14:paraId="730FE4A3" w14:textId="1A029642" w:rsidR="007A0480" w:rsidRPr="00692C6F" w:rsidRDefault="007A0480" w:rsidP="004869FF">
            <w:pPr>
              <w:pStyle w:val="af6"/>
              <w:ind w:left="0"/>
              <w:jc w:val="center"/>
              <w:rPr>
                <w:rFonts w:ascii="Apple Color Emoji" w:hAnsi="Apple Color Emoji" w:cs="Arial"/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1134" w:type="dxa"/>
          </w:tcPr>
          <w:p w14:paraId="43C324F2" w14:textId="77777777" w:rsidR="007A0480" w:rsidRPr="006460BB" w:rsidRDefault="007A0480" w:rsidP="00141ECC">
            <w:pPr>
              <w:pStyle w:val="af6"/>
              <w:ind w:left="0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</w:tr>
    </w:tbl>
    <w:p w14:paraId="66C19A4D" w14:textId="77777777" w:rsidR="0019499A" w:rsidRDefault="00723A35" w:rsidP="00616E83">
      <w:pPr>
        <w:pStyle w:val="1"/>
      </w:pPr>
      <w:r>
        <w:t xml:space="preserve">Languages </w:t>
      </w:r>
    </w:p>
    <w:tbl>
      <w:tblPr>
        <w:tblStyle w:val="1-1"/>
        <w:tblW w:w="7231" w:type="dxa"/>
        <w:tblLook w:val="04A0" w:firstRow="1" w:lastRow="0" w:firstColumn="1" w:lastColumn="0" w:noHBand="0" w:noVBand="1"/>
      </w:tblPr>
      <w:tblGrid>
        <w:gridCol w:w="2178"/>
        <w:gridCol w:w="1771"/>
        <w:gridCol w:w="1771"/>
        <w:gridCol w:w="1511"/>
      </w:tblGrid>
      <w:tr w:rsidR="00232779" w:rsidRPr="008911A0" w14:paraId="1274A190" w14:textId="77777777" w:rsidTr="00E70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2C497788" w14:textId="77777777" w:rsidR="00232779" w:rsidRDefault="00232779" w:rsidP="00723A35">
            <w:pPr>
              <w:pStyle w:val="a"/>
              <w:ind w:left="0" w:firstLine="0"/>
              <w:rPr>
                <w:sz w:val="30"/>
                <w:szCs w:val="30"/>
                <w:lang w:val="az-Latn-AZ"/>
              </w:rPr>
            </w:pPr>
          </w:p>
        </w:tc>
        <w:tc>
          <w:tcPr>
            <w:tcW w:w="1771" w:type="dxa"/>
            <w:vAlign w:val="center"/>
          </w:tcPr>
          <w:p w14:paraId="197B640A" w14:textId="77777777" w:rsidR="00232779" w:rsidRPr="008911A0" w:rsidRDefault="00232779" w:rsidP="00723A35">
            <w:pPr>
              <w:pStyle w:val="a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Write</w:t>
            </w:r>
          </w:p>
        </w:tc>
        <w:tc>
          <w:tcPr>
            <w:tcW w:w="1771" w:type="dxa"/>
            <w:vAlign w:val="center"/>
          </w:tcPr>
          <w:p w14:paraId="2DB99FFC" w14:textId="127FD830" w:rsidR="00232779" w:rsidRPr="008911A0" w:rsidRDefault="00E70E5C" w:rsidP="00723A35">
            <w:pPr>
              <w:pStyle w:val="a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 w:rsidRPr="00E70E5C">
              <w:rPr>
                <w:sz w:val="30"/>
                <w:szCs w:val="30"/>
              </w:rPr>
              <w:t>Reading</w:t>
            </w:r>
            <w:proofErr w:type="spellEnd"/>
          </w:p>
        </w:tc>
        <w:tc>
          <w:tcPr>
            <w:tcW w:w="1511" w:type="dxa"/>
            <w:vAlign w:val="center"/>
          </w:tcPr>
          <w:p w14:paraId="453B63E8" w14:textId="77777777" w:rsidR="00232779" w:rsidRPr="008911A0" w:rsidRDefault="00E37996" w:rsidP="00723A35">
            <w:pPr>
              <w:pStyle w:val="a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Consult </w:t>
            </w:r>
          </w:p>
        </w:tc>
      </w:tr>
      <w:tr w:rsidR="00E70E5C" w:rsidRPr="008911A0" w14:paraId="3D2E292C" w14:textId="77777777" w:rsidTr="00E7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1F66C278" w14:textId="42324AC8" w:rsidR="00E70E5C" w:rsidRPr="008911A0" w:rsidRDefault="00E70E5C" w:rsidP="00723A35">
            <w:pPr>
              <w:pStyle w:val="a"/>
              <w:ind w:left="0" w:firstLine="0"/>
              <w:rPr>
                <w:sz w:val="30"/>
                <w:szCs w:val="30"/>
              </w:rPr>
            </w:pPr>
            <w:r w:rsidRPr="008911A0">
              <w:rPr>
                <w:noProof/>
                <w:sz w:val="30"/>
                <w:szCs w:val="30"/>
                <w:lang w:eastAsia="ru-RU" w:bidi="ar-SA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E6BA9EF" wp14:editId="2362F00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365005</wp:posOffset>
                      </wp:positionV>
                      <wp:extent cx="360" cy="360"/>
                      <wp:effectExtent l="38100" t="38100" r="38100" b="38100"/>
                      <wp:wrapNone/>
                      <wp:docPr id="3" name="Рукописный ввод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B068D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3" o:spid="_x0000_s1026" type="#_x0000_t75" style="position:absolute;margin-left:67.65pt;margin-top:28.0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">
                      <v:imagedata r:id="rId11" o:title=""/>
                    </v:shape>
                  </w:pict>
                </mc:Fallback>
              </mc:AlternateContent>
            </w:r>
            <w:proofErr w:type="spellStart"/>
            <w:r>
              <w:rPr>
                <w:sz w:val="30"/>
                <w:szCs w:val="30"/>
              </w:rPr>
              <w:t>Turk</w:t>
            </w:r>
            <w:proofErr w:type="spellEnd"/>
          </w:p>
        </w:tc>
        <w:tc>
          <w:tcPr>
            <w:tcW w:w="1771" w:type="dxa"/>
            <w:vAlign w:val="center"/>
          </w:tcPr>
          <w:p w14:paraId="443F2F10" w14:textId="7AEFCD7D" w:rsidR="00E70E5C" w:rsidRPr="008911A0" w:rsidRDefault="00E70E5C" w:rsidP="00723A35">
            <w:pPr>
              <w:pStyle w:val="a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Marvelous</w:t>
            </w:r>
            <w:proofErr w:type="spellEnd"/>
          </w:p>
        </w:tc>
        <w:tc>
          <w:tcPr>
            <w:tcW w:w="1771" w:type="dxa"/>
            <w:vAlign w:val="center"/>
          </w:tcPr>
          <w:p w14:paraId="46FD5EDD" w14:textId="2C9E78EC" w:rsidR="00E70E5C" w:rsidRPr="008911A0" w:rsidRDefault="00E70E5C" w:rsidP="00723A35">
            <w:pPr>
              <w:pStyle w:val="a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Marvelous</w:t>
            </w:r>
            <w:proofErr w:type="spellEnd"/>
          </w:p>
        </w:tc>
        <w:tc>
          <w:tcPr>
            <w:tcW w:w="1511" w:type="dxa"/>
            <w:vAlign w:val="center"/>
          </w:tcPr>
          <w:p w14:paraId="012D2D44" w14:textId="30E3C273" w:rsidR="00E70E5C" w:rsidRPr="008911A0" w:rsidRDefault="00E70E5C" w:rsidP="00723A35">
            <w:pPr>
              <w:pStyle w:val="a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Average</w:t>
            </w:r>
            <w:proofErr w:type="spellEnd"/>
          </w:p>
        </w:tc>
      </w:tr>
      <w:tr w:rsidR="00E70E5C" w:rsidRPr="008911A0" w14:paraId="2F508798" w14:textId="77777777" w:rsidTr="00E70E5C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2EEE61EA" w14:textId="30C7EE65" w:rsidR="00E70E5C" w:rsidRPr="008911A0" w:rsidRDefault="00E70E5C" w:rsidP="00723A35">
            <w:pPr>
              <w:pStyle w:val="a"/>
              <w:ind w:left="0" w:firstLine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Russian</w:t>
            </w:r>
            <w:proofErr w:type="spellEnd"/>
          </w:p>
        </w:tc>
        <w:tc>
          <w:tcPr>
            <w:tcW w:w="1771" w:type="dxa"/>
            <w:vAlign w:val="center"/>
          </w:tcPr>
          <w:p w14:paraId="0A2F26A7" w14:textId="1297DD49" w:rsidR="00E70E5C" w:rsidRPr="008911A0" w:rsidRDefault="00E70E5C" w:rsidP="00723A35">
            <w:pPr>
              <w:pStyle w:val="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It's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cool</w:t>
            </w:r>
            <w:proofErr w:type="spellEnd"/>
          </w:p>
        </w:tc>
        <w:tc>
          <w:tcPr>
            <w:tcW w:w="1771" w:type="dxa"/>
            <w:vAlign w:val="center"/>
          </w:tcPr>
          <w:p w14:paraId="4DEA8393" w14:textId="0DDCC146" w:rsidR="00E70E5C" w:rsidRPr="008911A0" w:rsidRDefault="00E70E5C" w:rsidP="00723A35">
            <w:pPr>
              <w:pStyle w:val="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It's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cool</w:t>
            </w:r>
            <w:proofErr w:type="spellEnd"/>
          </w:p>
        </w:tc>
        <w:tc>
          <w:tcPr>
            <w:tcW w:w="1511" w:type="dxa"/>
            <w:vAlign w:val="center"/>
          </w:tcPr>
          <w:p w14:paraId="38C66D01" w14:textId="3ED1B75C" w:rsidR="00E70E5C" w:rsidRPr="008911A0" w:rsidRDefault="00E70E5C" w:rsidP="00723A35">
            <w:pPr>
              <w:pStyle w:val="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It's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cool</w:t>
            </w:r>
            <w:proofErr w:type="spellEnd"/>
          </w:p>
        </w:tc>
      </w:tr>
      <w:tr w:rsidR="00E70E5C" w:rsidRPr="008911A0" w14:paraId="3AF48F22" w14:textId="77777777" w:rsidTr="00E7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3F6EAFF4" w14:textId="178EA3F4" w:rsidR="00E70E5C" w:rsidRPr="008911A0" w:rsidRDefault="00E70E5C" w:rsidP="00723A35">
            <w:pPr>
              <w:pStyle w:val="a"/>
              <w:ind w:left="0" w:firstLine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English</w:t>
            </w:r>
            <w:proofErr w:type="spellEnd"/>
          </w:p>
        </w:tc>
        <w:tc>
          <w:tcPr>
            <w:tcW w:w="1771" w:type="dxa"/>
            <w:vAlign w:val="center"/>
          </w:tcPr>
          <w:p w14:paraId="14610666" w14:textId="39D677DE" w:rsidR="00E70E5C" w:rsidRPr="008911A0" w:rsidRDefault="00E70E5C" w:rsidP="00723A35">
            <w:pPr>
              <w:pStyle w:val="a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Average</w:t>
            </w:r>
            <w:proofErr w:type="spellEnd"/>
          </w:p>
        </w:tc>
        <w:tc>
          <w:tcPr>
            <w:tcW w:w="1771" w:type="dxa"/>
            <w:vAlign w:val="center"/>
          </w:tcPr>
          <w:p w14:paraId="693F39F7" w14:textId="5BA1416F" w:rsidR="00E70E5C" w:rsidRPr="008911A0" w:rsidRDefault="00E70E5C" w:rsidP="00723A35">
            <w:pPr>
              <w:pStyle w:val="a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Average </w:t>
            </w:r>
          </w:p>
        </w:tc>
        <w:tc>
          <w:tcPr>
            <w:tcW w:w="1511" w:type="dxa"/>
            <w:vAlign w:val="center"/>
          </w:tcPr>
          <w:p w14:paraId="399F9A70" w14:textId="556513ED" w:rsidR="00E70E5C" w:rsidRPr="008911A0" w:rsidRDefault="00E70E5C" w:rsidP="00723A35">
            <w:pPr>
              <w:pStyle w:val="a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Average</w:t>
            </w:r>
            <w:proofErr w:type="spellEnd"/>
          </w:p>
        </w:tc>
      </w:tr>
      <w:tr w:rsidR="00E70E5C" w:rsidRPr="008911A0" w14:paraId="6CDBC8B8" w14:textId="77777777" w:rsidTr="00E70E5C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5323DA07" w14:textId="7773E3D7" w:rsidR="00E70E5C" w:rsidRPr="008911A0" w:rsidRDefault="00E70E5C" w:rsidP="00723A35">
            <w:pPr>
              <w:pStyle w:val="a"/>
              <w:ind w:left="0" w:firstLine="0"/>
              <w:rPr>
                <w:sz w:val="30"/>
                <w:szCs w:val="30"/>
              </w:rPr>
            </w:pPr>
          </w:p>
        </w:tc>
        <w:tc>
          <w:tcPr>
            <w:tcW w:w="1771" w:type="dxa"/>
            <w:vAlign w:val="center"/>
          </w:tcPr>
          <w:p w14:paraId="21700DBF" w14:textId="7BB204ED" w:rsidR="00E70E5C" w:rsidRPr="008911A0" w:rsidRDefault="00E70E5C" w:rsidP="00723A35">
            <w:pPr>
              <w:pStyle w:val="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771" w:type="dxa"/>
            <w:vAlign w:val="center"/>
          </w:tcPr>
          <w:p w14:paraId="62CC0BA3" w14:textId="619DBEEA" w:rsidR="00E70E5C" w:rsidRPr="008911A0" w:rsidRDefault="00E70E5C" w:rsidP="00723A35">
            <w:pPr>
              <w:pStyle w:val="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511" w:type="dxa"/>
            <w:vAlign w:val="center"/>
          </w:tcPr>
          <w:p w14:paraId="48E74F58" w14:textId="65E3721D" w:rsidR="00E70E5C" w:rsidRPr="008911A0" w:rsidRDefault="00E70E5C" w:rsidP="00723A35">
            <w:pPr>
              <w:pStyle w:val="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</w:tbl>
    <w:p w14:paraId="46B02E4F" w14:textId="5FD500D0" w:rsidR="008768E9" w:rsidRPr="00AE2C35" w:rsidRDefault="003E064A" w:rsidP="00AE2C35">
      <w:pPr>
        <w:pStyle w:val="1"/>
        <w:rPr>
          <w:sz w:val="20"/>
          <w:szCs w:val="20"/>
        </w:rPr>
      </w:pPr>
      <w:r>
        <w:rPr>
          <w:noProof/>
          <w:lang w:eastAsia="ru-RU" w:bidi="ar-S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950148" wp14:editId="098D1BA9">
                <wp:simplePos x="0" y="0"/>
                <wp:positionH relativeFrom="column">
                  <wp:posOffset>3916640</wp:posOffset>
                </wp:positionH>
                <wp:positionV relativeFrom="paragraph">
                  <wp:posOffset>547885</wp:posOffset>
                </wp:positionV>
                <wp:extent cx="360" cy="360"/>
                <wp:effectExtent l="38100" t="38100" r="38100" b="3810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87E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307.7pt;margin-top:42.4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">
                <v:imagedata r:id="rId13" o:title=""/>
              </v:shape>
            </w:pict>
          </mc:Fallback>
        </mc:AlternateContent>
      </w:r>
      <w:r w:rsidR="003A066D">
        <w:t xml:space="preserve">About me </w:t>
      </w:r>
    </w:p>
    <w:p w14:paraId="6FED6317" w14:textId="0CAE1FE1" w:rsidR="003A066D" w:rsidRPr="00110A78" w:rsidRDefault="005533A6" w:rsidP="003A066D">
      <w:pPr>
        <w:rPr>
          <w:rFonts w:ascii="Arial" w:hAnsi="Arial" w:cs="Arial"/>
          <w:sz w:val="34"/>
          <w:szCs w:val="34"/>
        </w:rPr>
      </w:pPr>
      <w:proofErr w:type="gramStart"/>
      <w:r w:rsidRPr="00E70E5C">
        <w:rPr>
          <w:rFonts w:ascii="Arial" w:hAnsi="Arial" w:cs="Arial"/>
          <w:sz w:val="34"/>
          <w:szCs w:val="34"/>
          <w:lang w:val="en-US"/>
        </w:rPr>
        <w:t>Hello..!</w:t>
      </w:r>
      <w:proofErr w:type="gramEnd"/>
      <w:r w:rsidRPr="00E70E5C">
        <w:rPr>
          <w:rFonts w:ascii="Arial" w:hAnsi="Arial" w:cs="Arial"/>
          <w:sz w:val="34"/>
          <w:szCs w:val="34"/>
          <w:lang w:val="en-US"/>
        </w:rPr>
        <w:t xml:space="preserve">!  Sociable, I cope well with difficult moments, I know how to find alternative ways of working and you will not regret that you chose my candidacy.  </w:t>
      </w:r>
      <w:proofErr w:type="spellStart"/>
      <w:r w:rsidRPr="00110A78">
        <w:rPr>
          <w:rFonts w:ascii="Arial" w:hAnsi="Arial" w:cs="Arial"/>
          <w:sz w:val="34"/>
          <w:szCs w:val="34"/>
        </w:rPr>
        <w:t>Thank</w:t>
      </w:r>
      <w:proofErr w:type="spellEnd"/>
      <w:r w:rsidRPr="00110A78">
        <w:rPr>
          <w:rFonts w:ascii="Arial" w:hAnsi="Arial" w:cs="Arial"/>
          <w:sz w:val="34"/>
          <w:szCs w:val="34"/>
        </w:rPr>
        <w:t xml:space="preserve"> </w:t>
      </w:r>
      <w:proofErr w:type="spellStart"/>
      <w:r w:rsidRPr="00110A78">
        <w:rPr>
          <w:rFonts w:ascii="Arial" w:hAnsi="Arial" w:cs="Arial"/>
          <w:sz w:val="34"/>
          <w:szCs w:val="34"/>
        </w:rPr>
        <w:t>you</w:t>
      </w:r>
      <w:proofErr w:type="spellEnd"/>
      <w:r w:rsidRPr="00110A78">
        <w:rPr>
          <w:rFonts w:ascii="Arial" w:hAnsi="Arial" w:cs="Arial"/>
          <w:sz w:val="34"/>
          <w:szCs w:val="34"/>
        </w:rPr>
        <w:t xml:space="preserve"> </w:t>
      </w:r>
      <w:proofErr w:type="spellStart"/>
      <w:r w:rsidRPr="00110A78">
        <w:rPr>
          <w:rFonts w:ascii="Arial" w:hAnsi="Arial" w:cs="Arial"/>
          <w:sz w:val="34"/>
          <w:szCs w:val="34"/>
        </w:rPr>
        <w:t>for</w:t>
      </w:r>
      <w:proofErr w:type="spellEnd"/>
      <w:r w:rsidRPr="00110A78">
        <w:rPr>
          <w:rFonts w:ascii="Arial" w:hAnsi="Arial" w:cs="Arial"/>
          <w:sz w:val="34"/>
          <w:szCs w:val="34"/>
        </w:rPr>
        <w:t xml:space="preserve"> </w:t>
      </w:r>
      <w:proofErr w:type="spellStart"/>
      <w:r w:rsidRPr="00110A78">
        <w:rPr>
          <w:rFonts w:ascii="Arial" w:hAnsi="Arial" w:cs="Arial"/>
          <w:sz w:val="34"/>
          <w:szCs w:val="34"/>
        </w:rPr>
        <w:t>your</w:t>
      </w:r>
      <w:proofErr w:type="spellEnd"/>
      <w:r w:rsidRPr="00110A78">
        <w:rPr>
          <w:rFonts w:ascii="Arial" w:hAnsi="Arial" w:cs="Arial"/>
          <w:sz w:val="34"/>
          <w:szCs w:val="34"/>
        </w:rPr>
        <w:t xml:space="preserve"> attention..!!</w:t>
      </w:r>
    </w:p>
    <w:sectPr w:rsidR="003A066D" w:rsidRPr="00110A78" w:rsidSect="00765684">
      <w:headerReference w:type="default" r:id="rId14"/>
      <w:footerReference w:type="default" r:id="rId15"/>
      <w:headerReference w:type="first" r:id="rId16"/>
      <w:pgSz w:w="11907" w:h="16839" w:code="9"/>
      <w:pgMar w:top="720" w:right="720" w:bottom="720" w:left="72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E7E48" w14:textId="77777777" w:rsidR="00894AD8" w:rsidRDefault="00894AD8">
      <w:r>
        <w:separator/>
      </w:r>
    </w:p>
  </w:endnote>
  <w:endnote w:type="continuationSeparator" w:id="0">
    <w:p w14:paraId="143CC497" w14:textId="77777777" w:rsidR="00894AD8" w:rsidRDefault="0089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9F17A" w14:textId="77777777" w:rsidR="00793F90" w:rsidRDefault="00EE5A27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1E37C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85637" w14:textId="77777777" w:rsidR="00894AD8" w:rsidRDefault="00894AD8">
      <w:r>
        <w:separator/>
      </w:r>
    </w:p>
  </w:footnote>
  <w:footnote w:type="continuationSeparator" w:id="0">
    <w:p w14:paraId="2D429C26" w14:textId="77777777" w:rsidR="00894AD8" w:rsidRDefault="00894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DA2F7" w14:textId="77777777" w:rsidR="00793F90" w:rsidRDefault="00EE5A27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75815A9" wp14:editId="0943F68C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 w14:anchorId="44ADA921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A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1B748" w14:textId="77777777" w:rsidR="00793F90" w:rsidRDefault="00EE5A27"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561FF8" wp14:editId="76152F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Группа 4" title="Рамка страницы с вкладкой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Рамка 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Полилиния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BA19C1" w14:textId="77777777" w:rsidR="00793F90" w:rsidRDefault="00793F9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F561FF8" id="Группа 4" o:spid="_x0000_s1026" alt="Название: Рамка страницы с вкладкой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">
              <v:shape id="Рамка 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Полилиния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5BA19C1" w14:textId="77777777" w:rsidR="00793F90" w:rsidRDefault="00793F9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FA0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67086"/>
    <w:multiLevelType w:val="hybridMultilevel"/>
    <w:tmpl w:val="4E323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BD44BE"/>
    <w:multiLevelType w:val="hybridMultilevel"/>
    <w:tmpl w:val="BB9CE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B6EB7"/>
    <w:multiLevelType w:val="hybridMultilevel"/>
    <w:tmpl w:val="6EF40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911D0"/>
    <w:multiLevelType w:val="hybridMultilevel"/>
    <w:tmpl w:val="43486C16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05D5E"/>
    <w:multiLevelType w:val="hybridMultilevel"/>
    <w:tmpl w:val="3FCAAB72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6" w15:restartNumberingAfterBreak="0">
    <w:nsid w:val="28F3225D"/>
    <w:multiLevelType w:val="hybridMultilevel"/>
    <w:tmpl w:val="38128136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04F4"/>
    <w:multiLevelType w:val="hybridMultilevel"/>
    <w:tmpl w:val="48BCB1C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6260292"/>
    <w:multiLevelType w:val="hybridMultilevel"/>
    <w:tmpl w:val="B70A9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55BF0"/>
    <w:multiLevelType w:val="hybridMultilevel"/>
    <w:tmpl w:val="85D83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416C3"/>
    <w:multiLevelType w:val="hybridMultilevel"/>
    <w:tmpl w:val="1884BEFA"/>
    <w:lvl w:ilvl="0" w:tplc="F1084306">
      <w:start w:val="1"/>
      <w:numFmt w:val="bullet"/>
      <w:pStyle w:val="a"/>
      <w:lvlText w:val=""/>
      <w:lvlJc w:val="left"/>
      <w:pPr>
        <w:tabs>
          <w:tab w:val="num" w:pos="218"/>
        </w:tabs>
        <w:ind w:left="218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1" w15:restartNumberingAfterBreak="0">
    <w:nsid w:val="4F0C4888"/>
    <w:multiLevelType w:val="hybridMultilevel"/>
    <w:tmpl w:val="7ECE3A9E"/>
    <w:lvl w:ilvl="0" w:tplc="3EAA6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54655"/>
    <w:multiLevelType w:val="hybridMultilevel"/>
    <w:tmpl w:val="7AB01E5C"/>
    <w:lvl w:ilvl="0" w:tplc="14FA4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E1501"/>
    <w:multiLevelType w:val="hybridMultilevel"/>
    <w:tmpl w:val="105CF4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DF0016"/>
    <w:multiLevelType w:val="hybridMultilevel"/>
    <w:tmpl w:val="3404EB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18"/>
  </w:num>
  <w:num w:numId="15">
    <w:abstractNumId w:val="17"/>
  </w:num>
  <w:num w:numId="16">
    <w:abstractNumId w:val="24"/>
  </w:num>
  <w:num w:numId="17">
    <w:abstractNumId w:val="13"/>
  </w:num>
  <w:num w:numId="18">
    <w:abstractNumId w:val="21"/>
  </w:num>
  <w:num w:numId="19">
    <w:abstractNumId w:val="16"/>
  </w:num>
  <w:num w:numId="20">
    <w:abstractNumId w:val="14"/>
  </w:num>
  <w:num w:numId="21">
    <w:abstractNumId w:val="12"/>
  </w:num>
  <w:num w:numId="22">
    <w:abstractNumId w:val="19"/>
  </w:num>
  <w:num w:numId="23">
    <w:abstractNumId w:val="10"/>
  </w:num>
  <w:num w:numId="24">
    <w:abstractNumId w:val="2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34"/>
    <w:rsid w:val="0000073C"/>
    <w:rsid w:val="000108DF"/>
    <w:rsid w:val="0001242F"/>
    <w:rsid w:val="00023DEB"/>
    <w:rsid w:val="00025E8A"/>
    <w:rsid w:val="00031F74"/>
    <w:rsid w:val="000432BB"/>
    <w:rsid w:val="00046364"/>
    <w:rsid w:val="00081C87"/>
    <w:rsid w:val="0008212A"/>
    <w:rsid w:val="000D2B02"/>
    <w:rsid w:val="000E303D"/>
    <w:rsid w:val="000E7740"/>
    <w:rsid w:val="000F6EEA"/>
    <w:rsid w:val="001031A5"/>
    <w:rsid w:val="001044CF"/>
    <w:rsid w:val="00110A78"/>
    <w:rsid w:val="00115D91"/>
    <w:rsid w:val="00121347"/>
    <w:rsid w:val="00130EB5"/>
    <w:rsid w:val="0013736C"/>
    <w:rsid w:val="00141ECC"/>
    <w:rsid w:val="00147A1F"/>
    <w:rsid w:val="00153D51"/>
    <w:rsid w:val="00156E95"/>
    <w:rsid w:val="001632CE"/>
    <w:rsid w:val="001637BE"/>
    <w:rsid w:val="00172F0B"/>
    <w:rsid w:val="0019499A"/>
    <w:rsid w:val="001A17D2"/>
    <w:rsid w:val="001A27D4"/>
    <w:rsid w:val="001B1162"/>
    <w:rsid w:val="001D163B"/>
    <w:rsid w:val="001E0F06"/>
    <w:rsid w:val="001E37CC"/>
    <w:rsid w:val="001E6983"/>
    <w:rsid w:val="001F3CD2"/>
    <w:rsid w:val="00226730"/>
    <w:rsid w:val="00232779"/>
    <w:rsid w:val="00244375"/>
    <w:rsid w:val="00264591"/>
    <w:rsid w:val="002655FC"/>
    <w:rsid w:val="00277C0D"/>
    <w:rsid w:val="00282136"/>
    <w:rsid w:val="00285706"/>
    <w:rsid w:val="002A26D6"/>
    <w:rsid w:val="002B2470"/>
    <w:rsid w:val="002D3B0D"/>
    <w:rsid w:val="002D4AA3"/>
    <w:rsid w:val="002D59F1"/>
    <w:rsid w:val="002E2D28"/>
    <w:rsid w:val="002F106E"/>
    <w:rsid w:val="002F764B"/>
    <w:rsid w:val="003006C9"/>
    <w:rsid w:val="00302C85"/>
    <w:rsid w:val="00340DEA"/>
    <w:rsid w:val="00342612"/>
    <w:rsid w:val="0034436B"/>
    <w:rsid w:val="00344667"/>
    <w:rsid w:val="003470F2"/>
    <w:rsid w:val="003A066D"/>
    <w:rsid w:val="003B5F52"/>
    <w:rsid w:val="003C091C"/>
    <w:rsid w:val="003C2CA8"/>
    <w:rsid w:val="003C6AD5"/>
    <w:rsid w:val="003D2396"/>
    <w:rsid w:val="003E064A"/>
    <w:rsid w:val="003F4858"/>
    <w:rsid w:val="00410ABD"/>
    <w:rsid w:val="0041433C"/>
    <w:rsid w:val="0043154A"/>
    <w:rsid w:val="004325B1"/>
    <w:rsid w:val="004459A3"/>
    <w:rsid w:val="00447185"/>
    <w:rsid w:val="0046014E"/>
    <w:rsid w:val="00493F17"/>
    <w:rsid w:val="004A17A8"/>
    <w:rsid w:val="004B543B"/>
    <w:rsid w:val="004E29F9"/>
    <w:rsid w:val="004F29D5"/>
    <w:rsid w:val="004F4419"/>
    <w:rsid w:val="004F7C08"/>
    <w:rsid w:val="00502DCA"/>
    <w:rsid w:val="005533A6"/>
    <w:rsid w:val="005543CB"/>
    <w:rsid w:val="005556E8"/>
    <w:rsid w:val="00573BCE"/>
    <w:rsid w:val="00573FB5"/>
    <w:rsid w:val="005D484C"/>
    <w:rsid w:val="005D5E19"/>
    <w:rsid w:val="005D6D80"/>
    <w:rsid w:val="005E6C60"/>
    <w:rsid w:val="005F7113"/>
    <w:rsid w:val="00606511"/>
    <w:rsid w:val="00615756"/>
    <w:rsid w:val="00615E09"/>
    <w:rsid w:val="00616E83"/>
    <w:rsid w:val="006361B6"/>
    <w:rsid w:val="00643AEA"/>
    <w:rsid w:val="006460BB"/>
    <w:rsid w:val="00667E5F"/>
    <w:rsid w:val="00674276"/>
    <w:rsid w:val="0067733F"/>
    <w:rsid w:val="00681AFA"/>
    <w:rsid w:val="00692C6F"/>
    <w:rsid w:val="006A2210"/>
    <w:rsid w:val="006A3F37"/>
    <w:rsid w:val="006A5D34"/>
    <w:rsid w:val="006D6E29"/>
    <w:rsid w:val="006E4CBE"/>
    <w:rsid w:val="00723A35"/>
    <w:rsid w:val="0074001C"/>
    <w:rsid w:val="00745828"/>
    <w:rsid w:val="0075005A"/>
    <w:rsid w:val="0075290E"/>
    <w:rsid w:val="00765684"/>
    <w:rsid w:val="00771850"/>
    <w:rsid w:val="00775A86"/>
    <w:rsid w:val="007917BA"/>
    <w:rsid w:val="00793F90"/>
    <w:rsid w:val="00794144"/>
    <w:rsid w:val="007A0480"/>
    <w:rsid w:val="007A0FF6"/>
    <w:rsid w:val="007A2EEF"/>
    <w:rsid w:val="007A606F"/>
    <w:rsid w:val="007C055E"/>
    <w:rsid w:val="007C2AD5"/>
    <w:rsid w:val="00801A72"/>
    <w:rsid w:val="00805A62"/>
    <w:rsid w:val="008071D8"/>
    <w:rsid w:val="008125D8"/>
    <w:rsid w:val="00820C6C"/>
    <w:rsid w:val="00826FDE"/>
    <w:rsid w:val="00833526"/>
    <w:rsid w:val="0083459D"/>
    <w:rsid w:val="00842F5E"/>
    <w:rsid w:val="00844331"/>
    <w:rsid w:val="008768E9"/>
    <w:rsid w:val="00883D76"/>
    <w:rsid w:val="008911A0"/>
    <w:rsid w:val="00894AD8"/>
    <w:rsid w:val="00894BC7"/>
    <w:rsid w:val="008B1CB3"/>
    <w:rsid w:val="009467C9"/>
    <w:rsid w:val="009725EF"/>
    <w:rsid w:val="00992B35"/>
    <w:rsid w:val="009B00EF"/>
    <w:rsid w:val="009C7589"/>
    <w:rsid w:val="00A20109"/>
    <w:rsid w:val="00A228C8"/>
    <w:rsid w:val="00A26182"/>
    <w:rsid w:val="00A4084C"/>
    <w:rsid w:val="00A4171A"/>
    <w:rsid w:val="00A47680"/>
    <w:rsid w:val="00A849BF"/>
    <w:rsid w:val="00AB47F9"/>
    <w:rsid w:val="00AD3682"/>
    <w:rsid w:val="00AE2C35"/>
    <w:rsid w:val="00B01F36"/>
    <w:rsid w:val="00B1306A"/>
    <w:rsid w:val="00B33520"/>
    <w:rsid w:val="00B468A1"/>
    <w:rsid w:val="00B479E2"/>
    <w:rsid w:val="00B5748A"/>
    <w:rsid w:val="00B57889"/>
    <w:rsid w:val="00B73B18"/>
    <w:rsid w:val="00BA679D"/>
    <w:rsid w:val="00BB4C16"/>
    <w:rsid w:val="00BD58FF"/>
    <w:rsid w:val="00BD76F4"/>
    <w:rsid w:val="00BE1007"/>
    <w:rsid w:val="00BE4F07"/>
    <w:rsid w:val="00BF5CF3"/>
    <w:rsid w:val="00C057DD"/>
    <w:rsid w:val="00C11867"/>
    <w:rsid w:val="00C87D16"/>
    <w:rsid w:val="00CA6FC3"/>
    <w:rsid w:val="00CB4CED"/>
    <w:rsid w:val="00CC1429"/>
    <w:rsid w:val="00CC364C"/>
    <w:rsid w:val="00CC51EA"/>
    <w:rsid w:val="00CC6945"/>
    <w:rsid w:val="00CC736E"/>
    <w:rsid w:val="00D0038F"/>
    <w:rsid w:val="00D03051"/>
    <w:rsid w:val="00D03321"/>
    <w:rsid w:val="00D261D2"/>
    <w:rsid w:val="00D40031"/>
    <w:rsid w:val="00D555BF"/>
    <w:rsid w:val="00D56CDA"/>
    <w:rsid w:val="00D65B01"/>
    <w:rsid w:val="00D6774E"/>
    <w:rsid w:val="00D756B9"/>
    <w:rsid w:val="00D819EC"/>
    <w:rsid w:val="00D81E53"/>
    <w:rsid w:val="00D96053"/>
    <w:rsid w:val="00DB1974"/>
    <w:rsid w:val="00DB6192"/>
    <w:rsid w:val="00DD6EF2"/>
    <w:rsid w:val="00DD7A75"/>
    <w:rsid w:val="00DE21EB"/>
    <w:rsid w:val="00DF644C"/>
    <w:rsid w:val="00E01A99"/>
    <w:rsid w:val="00E210AA"/>
    <w:rsid w:val="00E37996"/>
    <w:rsid w:val="00E468F2"/>
    <w:rsid w:val="00E67DE5"/>
    <w:rsid w:val="00E70E5C"/>
    <w:rsid w:val="00E842D0"/>
    <w:rsid w:val="00E91ACF"/>
    <w:rsid w:val="00E942CC"/>
    <w:rsid w:val="00E950FA"/>
    <w:rsid w:val="00EA69D6"/>
    <w:rsid w:val="00EB00F2"/>
    <w:rsid w:val="00ED6660"/>
    <w:rsid w:val="00EE038C"/>
    <w:rsid w:val="00EE5A27"/>
    <w:rsid w:val="00EF00C9"/>
    <w:rsid w:val="00EF23C3"/>
    <w:rsid w:val="00F1381C"/>
    <w:rsid w:val="00F147CB"/>
    <w:rsid w:val="00F34EFB"/>
    <w:rsid w:val="00F414DF"/>
    <w:rsid w:val="00F64C2F"/>
    <w:rsid w:val="00F74AB2"/>
    <w:rsid w:val="00F87276"/>
    <w:rsid w:val="00FA4FEE"/>
    <w:rsid w:val="00FA6700"/>
    <w:rsid w:val="00FB32EC"/>
    <w:rsid w:val="00FC29D2"/>
    <w:rsid w:val="00FD1009"/>
    <w:rsid w:val="00FD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CD50F"/>
  <w15:chartTrackingRefBased/>
  <w15:docId w15:val="{3B7B4EF4-29E6-7E47-A4C4-EECFBBDE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ru-RU" w:eastAsia="ja-JP" w:bidi="ru-RU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5A27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Контактные данные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Заголовок 5 Знак"/>
    <w:basedOn w:val="a2"/>
    <w:link w:val="5"/>
    <w:uiPriority w:val="9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Нижний колонтитул Знак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Подзаголовок Знак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22">
    <w:name w:val="Цитата 2 Знак"/>
    <w:basedOn w:val="a2"/>
    <w:link w:val="21"/>
    <w:uiPriority w:val="29"/>
    <w:semiHidden/>
    <w:rPr>
      <w:iCs/>
      <w:sz w:val="26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1">
    <w:name w:val="Выделенная цитата Знак"/>
    <w:basedOn w:val="a2"/>
    <w:link w:val="af0"/>
    <w:uiPriority w:val="30"/>
    <w:semiHidden/>
    <w:rPr>
      <w:b/>
      <w:iCs/>
      <w:color w:val="262626" w:themeColor="text1" w:themeTint="D9"/>
      <w:sz w:val="26"/>
    </w:rPr>
  </w:style>
  <w:style w:type="character" w:styleId="af2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4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6">
    <w:name w:val="List Paragraph"/>
    <w:basedOn w:val="a1"/>
    <w:uiPriority w:val="34"/>
    <w:unhideWhenUsed/>
    <w:qFormat/>
    <w:pPr>
      <w:ind w:left="216"/>
      <w:contextualSpacing/>
    </w:pPr>
  </w:style>
  <w:style w:type="paragraph" w:styleId="af7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8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9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a">
    <w:name w:val="Имя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Заголовок Знак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b">
    <w:name w:val="header"/>
    <w:basedOn w:val="a1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Верхний колонтитул Знак"/>
    <w:basedOn w:val="a2"/>
    <w:link w:val="afb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d">
    <w:name w:val="Date"/>
    <w:basedOn w:val="a1"/>
    <w:next w:val="a1"/>
    <w:link w:val="afe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e">
    <w:name w:val="Дата Знак"/>
    <w:basedOn w:val="a2"/>
    <w:link w:val="afd"/>
    <w:uiPriority w:val="99"/>
    <w:semiHidden/>
    <w:rPr>
      <w:color w:val="0E0B05" w:themeColor="text2"/>
      <w:sz w:val="24"/>
    </w:rPr>
  </w:style>
  <w:style w:type="paragraph" w:styleId="aff">
    <w:name w:val="Salutation"/>
    <w:basedOn w:val="a1"/>
    <w:next w:val="a1"/>
    <w:link w:val="aff0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0">
    <w:name w:val="Приветствие Знак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ignature"/>
    <w:basedOn w:val="a1"/>
    <w:link w:val="aff2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2">
    <w:name w:val="Подпись Знак"/>
    <w:basedOn w:val="a2"/>
    <w:link w:val="aff1"/>
    <w:uiPriority w:val="99"/>
    <w:semiHidden/>
    <w:rPr>
      <w:color w:val="0E0B05" w:themeColor="text2"/>
    </w:rPr>
  </w:style>
  <w:style w:type="character" w:styleId="aff3">
    <w:name w:val="Hyperlink"/>
    <w:basedOn w:val="a2"/>
    <w:uiPriority w:val="99"/>
    <w:unhideWhenUsed/>
    <w:rsid w:val="00AB47F9"/>
    <w:rPr>
      <w:color w:val="53C3C7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AB47F9"/>
    <w:rPr>
      <w:color w:val="605E5C"/>
      <w:shd w:val="clear" w:color="auto" w:fill="E1DFDD"/>
    </w:rPr>
  </w:style>
  <w:style w:type="table" w:styleId="aff4">
    <w:name w:val="Table Grid"/>
    <w:basedOn w:val="a3"/>
    <w:uiPriority w:val="39"/>
    <w:rsid w:val="00194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3"/>
    <w:uiPriority w:val="50"/>
    <w:rsid w:val="007500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6">
    <w:name w:val="Grid Table 5 Dark Accent 6"/>
    <w:basedOn w:val="a3"/>
    <w:uiPriority w:val="50"/>
    <w:rsid w:val="007500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1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6B8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6B8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6B8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6B8E" w:themeFill="accent6"/>
      </w:tcPr>
    </w:tblStylePr>
    <w:tblStylePr w:type="band1Vert">
      <w:tblPr/>
      <w:tcPr>
        <w:shd w:val="clear" w:color="auto" w:fill="CDC3D2" w:themeFill="accent6" w:themeFillTint="66"/>
      </w:tcPr>
    </w:tblStylePr>
    <w:tblStylePr w:type="band1Horz">
      <w:tblPr/>
      <w:tcPr>
        <w:shd w:val="clear" w:color="auto" w:fill="CDC3D2" w:themeFill="accent6" w:themeFillTint="66"/>
      </w:tcPr>
    </w:tblStylePr>
  </w:style>
  <w:style w:type="table" w:styleId="-51">
    <w:name w:val="Grid Table 5 Dark Accent 1"/>
    <w:basedOn w:val="a3"/>
    <w:uiPriority w:val="50"/>
    <w:rsid w:val="00FA4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ED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AB4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AB4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AB4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AB47" w:themeFill="accent1"/>
      </w:tcPr>
    </w:tblStylePr>
    <w:tblStylePr w:type="band1Vert">
      <w:tblPr/>
      <w:tcPr>
        <w:shd w:val="clear" w:color="auto" w:fill="F3DDB5" w:themeFill="accent1" w:themeFillTint="66"/>
      </w:tcPr>
    </w:tblStylePr>
    <w:tblStylePr w:type="band1Horz">
      <w:tblPr/>
      <w:tcPr>
        <w:shd w:val="clear" w:color="auto" w:fill="F3DDB5" w:themeFill="accent1" w:themeFillTint="66"/>
      </w:tcPr>
    </w:tblStylePr>
  </w:style>
  <w:style w:type="table" w:styleId="-41">
    <w:name w:val="Grid Table 4 Accent 1"/>
    <w:basedOn w:val="a3"/>
    <w:uiPriority w:val="49"/>
    <w:rsid w:val="00FA4FEE"/>
    <w:pPr>
      <w:spacing w:after="0" w:line="240" w:lineRule="auto"/>
    </w:pPr>
    <w:tblPr>
      <w:tblStyleRowBandSize w:val="1"/>
      <w:tblStyleColBandSize w:val="1"/>
      <w:tblBorders>
        <w:top w:val="single" w:sz="4" w:space="0" w:color="EECC90" w:themeColor="accent1" w:themeTint="99"/>
        <w:left w:val="single" w:sz="4" w:space="0" w:color="EECC90" w:themeColor="accent1" w:themeTint="99"/>
        <w:bottom w:val="single" w:sz="4" w:space="0" w:color="EECC90" w:themeColor="accent1" w:themeTint="99"/>
        <w:right w:val="single" w:sz="4" w:space="0" w:color="EECC90" w:themeColor="accent1" w:themeTint="99"/>
        <w:insideH w:val="single" w:sz="4" w:space="0" w:color="EECC90" w:themeColor="accent1" w:themeTint="99"/>
        <w:insideV w:val="single" w:sz="4" w:space="0" w:color="EECC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AB47" w:themeColor="accent1"/>
          <w:left w:val="single" w:sz="4" w:space="0" w:color="E3AB47" w:themeColor="accent1"/>
          <w:bottom w:val="single" w:sz="4" w:space="0" w:color="E3AB47" w:themeColor="accent1"/>
          <w:right w:val="single" w:sz="4" w:space="0" w:color="E3AB47" w:themeColor="accent1"/>
          <w:insideH w:val="nil"/>
          <w:insideV w:val="nil"/>
        </w:tcBorders>
        <w:shd w:val="clear" w:color="auto" w:fill="E3AB47" w:themeFill="accent1"/>
      </w:tcPr>
    </w:tblStylePr>
    <w:tblStylePr w:type="lastRow">
      <w:rPr>
        <w:b/>
        <w:bCs/>
      </w:rPr>
      <w:tblPr/>
      <w:tcPr>
        <w:tcBorders>
          <w:top w:val="double" w:sz="4" w:space="0" w:color="E3AB4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D9" w:themeFill="accent1" w:themeFillTint="33"/>
      </w:tcPr>
    </w:tblStylePr>
    <w:tblStylePr w:type="band1Horz">
      <w:tblPr/>
      <w:tcPr>
        <w:shd w:val="clear" w:color="auto" w:fill="F9EED9" w:themeFill="accent1" w:themeFillTint="33"/>
      </w:tcPr>
    </w:tblStylePr>
  </w:style>
  <w:style w:type="table" w:styleId="-1">
    <w:name w:val="Grid Table 1 Light"/>
    <w:basedOn w:val="a3"/>
    <w:uiPriority w:val="46"/>
    <w:rsid w:val="00F13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Medium Shading 2 Accent 1"/>
    <w:basedOn w:val="a3"/>
    <w:uiPriority w:val="64"/>
    <w:rsid w:val="008911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AB4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AB4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AB4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3"/>
    <w:uiPriority w:val="65"/>
    <w:rsid w:val="008911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AB47" w:themeColor="accent1"/>
        <w:bottom w:val="single" w:sz="8" w:space="0" w:color="E3AB4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AB47" w:themeColor="accent1"/>
        </w:tcBorders>
      </w:tcPr>
    </w:tblStylePr>
    <w:tblStylePr w:type="lastRow">
      <w:rPr>
        <w:b/>
        <w:bCs/>
        <w:color w:val="0E0B05" w:themeColor="text2"/>
      </w:rPr>
      <w:tblPr/>
      <w:tcPr>
        <w:tcBorders>
          <w:top w:val="single" w:sz="8" w:space="0" w:color="E3AB47" w:themeColor="accent1"/>
          <w:bottom w:val="single" w:sz="8" w:space="0" w:color="E3AB4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AB47" w:themeColor="accent1"/>
          <w:bottom w:val="single" w:sz="8" w:space="0" w:color="E3AB47" w:themeColor="accent1"/>
        </w:tcBorders>
      </w:tcPr>
    </w:tblStylePr>
    <w:tblStylePr w:type="band1Vert">
      <w:tblPr/>
      <w:tcPr>
        <w:shd w:val="clear" w:color="auto" w:fill="F8EAD1" w:themeFill="accent1" w:themeFillTint="3F"/>
      </w:tcPr>
    </w:tblStylePr>
    <w:tblStylePr w:type="band1Horz">
      <w:tblPr/>
      <w:tcPr>
        <w:shd w:val="clear" w:color="auto" w:fill="F8EAD1" w:themeFill="accent1" w:themeFillTint="3F"/>
      </w:tcPr>
    </w:tblStylePr>
  </w:style>
  <w:style w:type="table" w:styleId="-61">
    <w:name w:val="Grid Table 6 Colorful Accent 1"/>
    <w:basedOn w:val="a3"/>
    <w:uiPriority w:val="51"/>
    <w:rsid w:val="00023DEB"/>
    <w:pPr>
      <w:spacing w:after="0" w:line="240" w:lineRule="auto"/>
    </w:pPr>
    <w:rPr>
      <w:color w:val="C1861D" w:themeColor="accent1" w:themeShade="BF"/>
    </w:rPr>
    <w:tblPr>
      <w:tblStyleRowBandSize w:val="1"/>
      <w:tblStyleColBandSize w:val="1"/>
      <w:tblBorders>
        <w:top w:val="single" w:sz="4" w:space="0" w:color="EECC90" w:themeColor="accent1" w:themeTint="99"/>
        <w:left w:val="single" w:sz="4" w:space="0" w:color="EECC90" w:themeColor="accent1" w:themeTint="99"/>
        <w:bottom w:val="single" w:sz="4" w:space="0" w:color="EECC90" w:themeColor="accent1" w:themeTint="99"/>
        <w:right w:val="single" w:sz="4" w:space="0" w:color="EECC90" w:themeColor="accent1" w:themeTint="99"/>
        <w:insideH w:val="single" w:sz="4" w:space="0" w:color="EECC90" w:themeColor="accent1" w:themeTint="99"/>
        <w:insideV w:val="single" w:sz="4" w:space="0" w:color="EECC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CC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CC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D9" w:themeFill="accent1" w:themeFillTint="33"/>
      </w:tcPr>
    </w:tblStylePr>
    <w:tblStylePr w:type="band1Horz">
      <w:tblPr/>
      <w:tcPr>
        <w:shd w:val="clear" w:color="auto" w:fill="F9EED9" w:themeFill="accent1" w:themeFillTint="33"/>
      </w:tcPr>
    </w:tblStylePr>
  </w:style>
  <w:style w:type="table" w:styleId="-31">
    <w:name w:val="List Table 3 Accent 1"/>
    <w:basedOn w:val="a3"/>
    <w:uiPriority w:val="48"/>
    <w:rsid w:val="00023DEB"/>
    <w:pPr>
      <w:spacing w:after="0" w:line="240" w:lineRule="auto"/>
    </w:pPr>
    <w:tblPr>
      <w:tblStyleRowBandSize w:val="1"/>
      <w:tblStyleColBandSize w:val="1"/>
      <w:tblBorders>
        <w:top w:val="single" w:sz="4" w:space="0" w:color="E3AB47" w:themeColor="accent1"/>
        <w:left w:val="single" w:sz="4" w:space="0" w:color="E3AB47" w:themeColor="accent1"/>
        <w:bottom w:val="single" w:sz="4" w:space="0" w:color="E3AB47" w:themeColor="accent1"/>
        <w:right w:val="single" w:sz="4" w:space="0" w:color="E3AB4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AB47" w:themeFill="accent1"/>
      </w:tcPr>
    </w:tblStylePr>
    <w:tblStylePr w:type="lastRow">
      <w:rPr>
        <w:b/>
        <w:bCs/>
      </w:rPr>
      <w:tblPr/>
      <w:tcPr>
        <w:tcBorders>
          <w:top w:val="double" w:sz="4" w:space="0" w:color="E3AB4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AB47" w:themeColor="accent1"/>
          <w:right w:val="single" w:sz="4" w:space="0" w:color="E3AB47" w:themeColor="accent1"/>
        </w:tcBorders>
      </w:tcPr>
    </w:tblStylePr>
    <w:tblStylePr w:type="band1Horz">
      <w:tblPr/>
      <w:tcPr>
        <w:tcBorders>
          <w:top w:val="single" w:sz="4" w:space="0" w:color="E3AB47" w:themeColor="accent1"/>
          <w:bottom w:val="single" w:sz="4" w:space="0" w:color="E3AB4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AB47" w:themeColor="accent1"/>
          <w:left w:val="nil"/>
        </w:tcBorders>
      </w:tcPr>
    </w:tblStylePr>
    <w:tblStylePr w:type="swCell">
      <w:tblPr/>
      <w:tcPr>
        <w:tcBorders>
          <w:top w:val="double" w:sz="4" w:space="0" w:color="E3AB47" w:themeColor="accent1"/>
          <w:right w:val="nil"/>
        </w:tcBorders>
      </w:tcPr>
    </w:tblStylePr>
  </w:style>
  <w:style w:type="table" w:styleId="-510">
    <w:name w:val="List Table 5 Dark Accent 1"/>
    <w:basedOn w:val="a3"/>
    <w:uiPriority w:val="50"/>
    <w:rsid w:val="00023D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AB47" w:themeColor="accent1"/>
        <w:left w:val="single" w:sz="24" w:space="0" w:color="E3AB47" w:themeColor="accent1"/>
        <w:bottom w:val="single" w:sz="24" w:space="0" w:color="E3AB47" w:themeColor="accent1"/>
        <w:right w:val="single" w:sz="24" w:space="0" w:color="E3AB47" w:themeColor="accent1"/>
      </w:tblBorders>
    </w:tblPr>
    <w:tcPr>
      <w:shd w:val="clear" w:color="auto" w:fill="E3AB4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21">
    <w:name w:val="Grid Table 2 Accent 1"/>
    <w:basedOn w:val="a3"/>
    <w:uiPriority w:val="47"/>
    <w:rsid w:val="00D56CDA"/>
    <w:pPr>
      <w:spacing w:after="0" w:line="240" w:lineRule="auto"/>
    </w:pPr>
    <w:tblPr>
      <w:tblStyleRowBandSize w:val="1"/>
      <w:tblStyleColBandSize w:val="1"/>
      <w:tblBorders>
        <w:top w:val="single" w:sz="2" w:space="0" w:color="EECC90" w:themeColor="accent1" w:themeTint="99"/>
        <w:bottom w:val="single" w:sz="2" w:space="0" w:color="EECC90" w:themeColor="accent1" w:themeTint="99"/>
        <w:insideH w:val="single" w:sz="2" w:space="0" w:color="EECC90" w:themeColor="accent1" w:themeTint="99"/>
        <w:insideV w:val="single" w:sz="2" w:space="0" w:color="EECC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CC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CC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D9" w:themeFill="accent1" w:themeFillTint="33"/>
      </w:tcPr>
    </w:tblStylePr>
    <w:tblStylePr w:type="band1Horz">
      <w:tblPr/>
      <w:tcPr>
        <w:shd w:val="clear" w:color="auto" w:fill="F9EED9" w:themeFill="accent1" w:themeFillTint="33"/>
      </w:tcPr>
    </w:tblStylePr>
  </w:style>
  <w:style w:type="table" w:styleId="-11">
    <w:name w:val="Grid Table 1 Light Accent 1"/>
    <w:basedOn w:val="a3"/>
    <w:uiPriority w:val="46"/>
    <w:rsid w:val="00081C87"/>
    <w:pPr>
      <w:spacing w:after="0" w:line="240" w:lineRule="auto"/>
    </w:pPr>
    <w:tblPr>
      <w:tblStyleRowBandSize w:val="1"/>
      <w:tblStyleColBandSize w:val="1"/>
      <w:tblBorders>
        <w:top w:val="single" w:sz="4" w:space="0" w:color="F3DDB5" w:themeColor="accent1" w:themeTint="66"/>
        <w:left w:val="single" w:sz="4" w:space="0" w:color="F3DDB5" w:themeColor="accent1" w:themeTint="66"/>
        <w:bottom w:val="single" w:sz="4" w:space="0" w:color="F3DDB5" w:themeColor="accent1" w:themeTint="66"/>
        <w:right w:val="single" w:sz="4" w:space="0" w:color="F3DDB5" w:themeColor="accent1" w:themeTint="66"/>
        <w:insideH w:val="single" w:sz="4" w:space="0" w:color="F3DDB5" w:themeColor="accent1" w:themeTint="66"/>
        <w:insideV w:val="single" w:sz="4" w:space="0" w:color="F3DD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CC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CC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0">
    <w:name w:val="List Table 4 Accent 1"/>
    <w:basedOn w:val="a3"/>
    <w:uiPriority w:val="49"/>
    <w:rsid w:val="0046014E"/>
    <w:pPr>
      <w:spacing w:after="0" w:line="240" w:lineRule="auto"/>
    </w:pPr>
    <w:tblPr>
      <w:tblStyleRowBandSize w:val="1"/>
      <w:tblStyleColBandSize w:val="1"/>
      <w:tblBorders>
        <w:top w:val="single" w:sz="4" w:space="0" w:color="EECC90" w:themeColor="accent1" w:themeTint="99"/>
        <w:left w:val="single" w:sz="4" w:space="0" w:color="EECC90" w:themeColor="accent1" w:themeTint="99"/>
        <w:bottom w:val="single" w:sz="4" w:space="0" w:color="EECC90" w:themeColor="accent1" w:themeTint="99"/>
        <w:right w:val="single" w:sz="4" w:space="0" w:color="EECC90" w:themeColor="accent1" w:themeTint="99"/>
        <w:insideH w:val="single" w:sz="4" w:space="0" w:color="EECC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AB47" w:themeColor="accent1"/>
          <w:left w:val="single" w:sz="4" w:space="0" w:color="E3AB47" w:themeColor="accent1"/>
          <w:bottom w:val="single" w:sz="4" w:space="0" w:color="E3AB47" w:themeColor="accent1"/>
          <w:right w:val="single" w:sz="4" w:space="0" w:color="E3AB47" w:themeColor="accent1"/>
          <w:insideH w:val="nil"/>
        </w:tcBorders>
        <w:shd w:val="clear" w:color="auto" w:fill="E3AB47" w:themeFill="accent1"/>
      </w:tcPr>
    </w:tblStylePr>
    <w:tblStylePr w:type="lastRow">
      <w:rPr>
        <w:b/>
        <w:bCs/>
      </w:rPr>
      <w:tblPr/>
      <w:tcPr>
        <w:tcBorders>
          <w:top w:val="double" w:sz="4" w:space="0" w:color="EECC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D9" w:themeFill="accent1" w:themeFillTint="33"/>
      </w:tcPr>
    </w:tblStylePr>
    <w:tblStylePr w:type="band1Horz">
      <w:tblPr/>
      <w:tcPr>
        <w:shd w:val="clear" w:color="auto" w:fill="F9EED9" w:themeFill="accent1" w:themeFillTint="33"/>
      </w:tcPr>
    </w:tblStylePr>
  </w:style>
  <w:style w:type="table" w:styleId="-71">
    <w:name w:val="Grid Table 7 Colorful Accent 1"/>
    <w:basedOn w:val="a3"/>
    <w:uiPriority w:val="52"/>
    <w:rsid w:val="004E29F9"/>
    <w:pPr>
      <w:spacing w:after="0" w:line="240" w:lineRule="auto"/>
    </w:pPr>
    <w:rPr>
      <w:color w:val="C1861D" w:themeColor="accent1" w:themeShade="BF"/>
    </w:rPr>
    <w:tblPr>
      <w:tblStyleRowBandSize w:val="1"/>
      <w:tblStyleColBandSize w:val="1"/>
      <w:tblBorders>
        <w:top w:val="single" w:sz="4" w:space="0" w:color="EECC90" w:themeColor="accent1" w:themeTint="99"/>
        <w:left w:val="single" w:sz="4" w:space="0" w:color="EECC90" w:themeColor="accent1" w:themeTint="99"/>
        <w:bottom w:val="single" w:sz="4" w:space="0" w:color="EECC90" w:themeColor="accent1" w:themeTint="99"/>
        <w:right w:val="single" w:sz="4" w:space="0" w:color="EECC90" w:themeColor="accent1" w:themeTint="99"/>
        <w:insideH w:val="single" w:sz="4" w:space="0" w:color="EECC90" w:themeColor="accent1" w:themeTint="99"/>
        <w:insideV w:val="single" w:sz="4" w:space="0" w:color="EECC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ED9" w:themeFill="accent1" w:themeFillTint="33"/>
      </w:tcPr>
    </w:tblStylePr>
    <w:tblStylePr w:type="band1Horz">
      <w:tblPr/>
      <w:tcPr>
        <w:shd w:val="clear" w:color="auto" w:fill="F9EED9" w:themeFill="accent1" w:themeFillTint="33"/>
      </w:tcPr>
    </w:tblStylePr>
    <w:tblStylePr w:type="neCell">
      <w:tblPr/>
      <w:tcPr>
        <w:tcBorders>
          <w:bottom w:val="single" w:sz="4" w:space="0" w:color="EECC90" w:themeColor="accent1" w:themeTint="99"/>
        </w:tcBorders>
      </w:tcPr>
    </w:tblStylePr>
    <w:tblStylePr w:type="nwCell">
      <w:tblPr/>
      <w:tcPr>
        <w:tcBorders>
          <w:bottom w:val="single" w:sz="4" w:space="0" w:color="EECC90" w:themeColor="accent1" w:themeTint="99"/>
        </w:tcBorders>
      </w:tcPr>
    </w:tblStylePr>
    <w:tblStylePr w:type="seCell">
      <w:tblPr/>
      <w:tcPr>
        <w:tcBorders>
          <w:top w:val="single" w:sz="4" w:space="0" w:color="EECC90" w:themeColor="accent1" w:themeTint="99"/>
        </w:tcBorders>
      </w:tcPr>
    </w:tblStylePr>
    <w:tblStylePr w:type="swCell">
      <w:tblPr/>
      <w:tcPr>
        <w:tcBorders>
          <w:top w:val="single" w:sz="4" w:space="0" w:color="EECC90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5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7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1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618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useynovanar5@gmail.co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R\Desktop\%7b022D5245-C5D7-6D4D-BA40-68875645DF31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43E0CA6D399042BF93DD868940BB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9C06C-7014-C341-93CD-28E4245D86A8}"/>
      </w:docPartPr>
      <w:docPartBody>
        <w:p w:rsidR="00906E13" w:rsidRDefault="003A5923">
          <w:pPr>
            <w:pStyle w:val="C043E0CA6D399042BF93DD868940BB73"/>
          </w:pPr>
          <w:r>
            <w:t>Опыт работы</w:t>
          </w:r>
        </w:p>
      </w:docPartBody>
    </w:docPart>
    <w:docPart>
      <w:docPartPr>
        <w:name w:val="B598D7B1D1CDE8408795019A992228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B97AAC-21B8-5440-810C-EFF25C1A943D}"/>
      </w:docPartPr>
      <w:docPartBody>
        <w:p w:rsidR="00906E13" w:rsidRDefault="003A5923">
          <w:pPr>
            <w:pStyle w:val="B598D7B1D1CDE8408795019A9922280C"/>
          </w:pPr>
          <w: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C1B"/>
    <w:rsid w:val="0001432F"/>
    <w:rsid w:val="000E4EA5"/>
    <w:rsid w:val="00112F79"/>
    <w:rsid w:val="00197C1B"/>
    <w:rsid w:val="001B0053"/>
    <w:rsid w:val="00215ED2"/>
    <w:rsid w:val="0035728B"/>
    <w:rsid w:val="003A5923"/>
    <w:rsid w:val="0068694D"/>
    <w:rsid w:val="007D6941"/>
    <w:rsid w:val="00897F65"/>
    <w:rsid w:val="008E5A58"/>
    <w:rsid w:val="00906E13"/>
    <w:rsid w:val="00AD3A37"/>
    <w:rsid w:val="00B527E3"/>
    <w:rsid w:val="00B90F3E"/>
    <w:rsid w:val="00E97F25"/>
    <w:rsid w:val="00EB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043E0CA6D399042BF93DD868940BB73">
    <w:name w:val="C043E0CA6D399042BF93DD868940BB73"/>
  </w:style>
  <w:style w:type="paragraph" w:styleId="a">
    <w:name w:val="List Bullet"/>
    <w:basedOn w:val="a0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 w:bidi="ru-RU"/>
    </w:rPr>
  </w:style>
  <w:style w:type="paragraph" w:customStyle="1" w:styleId="B598D7B1D1CDE8408795019A9922280C">
    <w:name w:val="B598D7B1D1CDE8408795019A9922280C"/>
  </w:style>
  <w:style w:type="character" w:styleId="a4">
    <w:name w:val="Placeholder Text"/>
    <w:basedOn w:val="a1"/>
    <w:uiPriority w:val="99"/>
    <w:semiHidden/>
    <w:rsid w:val="006869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1:50:19.816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13:36.721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DDE2F-D504-4214-9E19-BF8B4E25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{022D5245-C5D7-6D4D-BA40-68875645DF31}tf16392110</Template>
  <TotalTime>19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Huseynov Anar</dc:creator>
  <cp:keywords/>
  <dc:description/>
  <cp:lastModifiedBy>Anar</cp:lastModifiedBy>
  <cp:revision>2</cp:revision>
  <dcterms:created xsi:type="dcterms:W3CDTF">2023-04-17T07:14:00Z</dcterms:created>
  <dcterms:modified xsi:type="dcterms:W3CDTF">2025-02-19T06:36:00Z</dcterms:modified>
</cp:coreProperties>
</file>